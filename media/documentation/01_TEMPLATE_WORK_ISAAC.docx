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0A10" w14:textId="77777777" w:rsidR="00C170EC" w:rsidRDefault="00C170EC" w:rsidP="0065062D">
      <w:pPr>
        <w:pStyle w:val="Titel"/>
        <w:spacing w:before="240"/>
        <w:jc w:val="left"/>
        <w:rPr>
          <w:b/>
          <w:sz w:val="40"/>
        </w:rPr>
      </w:pPr>
    </w:p>
    <w:p w14:paraId="1C031D64" w14:textId="39FD8D21" w:rsidR="0065062D" w:rsidRDefault="00B1763A" w:rsidP="0065062D">
      <w:pPr>
        <w:pStyle w:val="Titel"/>
        <w:spacing w:before="240"/>
        <w:jc w:val="left"/>
        <w:rPr>
          <w:b/>
          <w:sz w:val="40"/>
        </w:rPr>
      </w:pPr>
      <w:r>
        <w:rPr>
          <w:noProof/>
          <w:lang w:eastAsia="de-CH"/>
        </w:rPr>
        <w:drawing>
          <wp:anchor distT="0" distB="0" distL="114300" distR="114300" simplePos="0" relativeHeight="251657728" behindDoc="0" locked="0" layoutInCell="1" allowOverlap="1" wp14:anchorId="49DE77ED" wp14:editId="6FE416C2">
            <wp:simplePos x="0" y="0"/>
            <wp:positionH relativeFrom="column">
              <wp:posOffset>4998085</wp:posOffset>
            </wp:positionH>
            <wp:positionV relativeFrom="paragraph">
              <wp:posOffset>130810</wp:posOffset>
            </wp:positionV>
            <wp:extent cx="1189990" cy="711200"/>
            <wp:effectExtent l="0" t="0" r="0" b="0"/>
            <wp:wrapSquare wrapText="bothSides"/>
            <wp:docPr id="45" name="Bild 45" descr="Security-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ecurity-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B5700" w14:textId="77777777" w:rsidR="00414C71" w:rsidRDefault="00414C71" w:rsidP="00414C71"/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4678"/>
      </w:tblGrid>
      <w:tr w:rsidR="00630081" w:rsidRPr="0078099D" w14:paraId="73CBB195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2957465" w14:textId="77777777" w:rsidR="00630081" w:rsidRPr="00C52BAC" w:rsidRDefault="00630081" w:rsidP="00B95FF0">
            <w:pPr>
              <w:pStyle w:val="Zell-Beschriftung"/>
            </w:pPr>
            <w:r w:rsidRPr="00C52BAC">
              <w:t>NAME, VORNAME</w:t>
            </w:r>
          </w:p>
          <w:p w14:paraId="3A9EEE8E" w14:textId="77777777" w:rsidR="00630081" w:rsidRPr="00C52BAC" w:rsidRDefault="00630081" w:rsidP="00B95FF0">
            <w:pPr>
              <w:pStyle w:val="Zell-Beschriftung"/>
            </w:pP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328956" w14:textId="6936A345" w:rsidR="00630081" w:rsidRPr="007755EB" w:rsidRDefault="00FE6334" w:rsidP="00B95FF0">
            <w:pPr>
              <w:pStyle w:val="Text"/>
              <w:rPr>
                <w:sz w:val="28"/>
              </w:rPr>
            </w:pPr>
            <w:r>
              <w:rPr>
                <w:sz w:val="28"/>
              </w:rPr>
              <w:t>Isaac Lins</w:t>
            </w:r>
          </w:p>
        </w:tc>
      </w:tr>
      <w:tr w:rsidR="00630081" w:rsidRPr="0078099D" w14:paraId="635E1853" w14:textId="77777777" w:rsidTr="00414C71">
        <w:trPr>
          <w:trHeight w:hRule="exact" w:val="567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689F62" w14:textId="77777777" w:rsidR="00630081" w:rsidRPr="00C52BAC" w:rsidRDefault="00630081" w:rsidP="00B95FF0">
            <w:pPr>
              <w:pStyle w:val="Zell-Beschriftung"/>
            </w:pPr>
            <w:r w:rsidRPr="00C52BAC">
              <w:t>KLASSE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B74EFE" w14:textId="404AC216" w:rsidR="00630081" w:rsidRPr="0078099D" w:rsidRDefault="00FE6334" w:rsidP="00CE0C84">
            <w:pPr>
              <w:pStyle w:val="Text"/>
              <w:rPr>
                <w:b/>
              </w:rPr>
            </w:pPr>
            <w:r>
              <w:rPr>
                <w:b/>
              </w:rPr>
              <w:t>5I</w:t>
            </w:r>
            <w:r w:rsidR="00B50CEB">
              <w:rPr>
                <w:b/>
              </w:rPr>
              <w:t>A</w:t>
            </w:r>
            <w:r>
              <w:rPr>
                <w:b/>
              </w:rPr>
              <w:t>22</w:t>
            </w:r>
            <w:r w:rsidR="00B50CEB">
              <w:rPr>
                <w:b/>
              </w:rPr>
              <w:t>d</w:t>
            </w:r>
          </w:p>
        </w:tc>
      </w:tr>
    </w:tbl>
    <w:p w14:paraId="2BD80EE1" w14:textId="77777777" w:rsidR="00414C71" w:rsidRPr="00C52BAC" w:rsidRDefault="00414C71" w:rsidP="00414C71"/>
    <w:tbl>
      <w:tblPr>
        <w:tblW w:w="98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7909"/>
      </w:tblGrid>
      <w:tr w:rsidR="00414C71" w:rsidRPr="0078099D" w14:paraId="36939870" w14:textId="77777777" w:rsidTr="00A327A4">
        <w:trPr>
          <w:trHeight w:hRule="exact" w:val="596"/>
        </w:trPr>
        <w:tc>
          <w:tcPr>
            <w:tcW w:w="1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BFA8B4" w14:textId="77777777" w:rsidR="00414C71" w:rsidRPr="00C52BAC" w:rsidRDefault="00414C71" w:rsidP="00B95FF0">
            <w:pPr>
              <w:pStyle w:val="Zell-Beschriftung"/>
            </w:pPr>
            <w:r>
              <w:t>LEHRPERSON</w:t>
            </w:r>
          </w:p>
        </w:tc>
        <w:tc>
          <w:tcPr>
            <w:tcW w:w="7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B7C87F" w14:textId="35F927DD" w:rsidR="00414C71" w:rsidRPr="0078099D" w:rsidRDefault="00B50CEB" w:rsidP="00B95FF0">
            <w:pPr>
              <w:pStyle w:val="Text"/>
              <w:rPr>
                <w:b/>
              </w:rPr>
            </w:pPr>
            <w:r>
              <w:rPr>
                <w:b/>
              </w:rPr>
              <w:t>L.Cavuoti</w:t>
            </w:r>
          </w:p>
        </w:tc>
      </w:tr>
    </w:tbl>
    <w:p w14:paraId="144ABA65" w14:textId="72FBF382" w:rsidR="00414C71" w:rsidRDefault="00414C71" w:rsidP="00511F6A">
      <w:pPr>
        <w:pStyle w:val="Untertitel"/>
        <w:tabs>
          <w:tab w:val="left" w:pos="8445"/>
        </w:tabs>
        <w:rPr>
          <w:b/>
          <w:sz w:val="20"/>
        </w:rPr>
      </w:pPr>
    </w:p>
    <w:p w14:paraId="46B9BD1C" w14:textId="77777777" w:rsidR="00A327A4" w:rsidRDefault="00A327A4" w:rsidP="00511F6A">
      <w:pPr>
        <w:pStyle w:val="Untertitel"/>
        <w:tabs>
          <w:tab w:val="left" w:pos="8445"/>
        </w:tabs>
        <w:rPr>
          <w:b/>
          <w:sz w:val="20"/>
        </w:rPr>
      </w:pPr>
    </w:p>
    <w:p w14:paraId="11DD7F79" w14:textId="77777777" w:rsidR="00414C71" w:rsidRDefault="00414C71" w:rsidP="00511F6A">
      <w:pPr>
        <w:pStyle w:val="Untertitel"/>
        <w:tabs>
          <w:tab w:val="left" w:pos="8445"/>
        </w:tabs>
        <w:rPr>
          <w:b/>
          <w:sz w:val="20"/>
        </w:rPr>
      </w:pPr>
      <w:r>
        <w:rPr>
          <w:b/>
          <w:sz w:val="20"/>
        </w:rPr>
        <w:t>Inhaltsverzeichnis</w:t>
      </w:r>
    </w:p>
    <w:p w14:paraId="0DD777C9" w14:textId="44DF4EC5" w:rsidR="0088485F" w:rsidRDefault="00414C71">
      <w:pPr>
        <w:pStyle w:val="Verzeichnis1"/>
        <w:tabs>
          <w:tab w:val="left" w:pos="360"/>
          <w:tab w:val="right" w:pos="9912"/>
        </w:tabs>
        <w:rPr>
          <w:rFonts w:asciiTheme="minorHAnsi" w:eastAsiaTheme="minorEastAsia" w:hAnsiTheme="minorHAnsi" w:cstheme="minorBidi"/>
          <w:noProof/>
          <w:u w:val="none"/>
          <w:lang w:eastAsia="de-CH"/>
        </w:rPr>
      </w:pPr>
      <w:r>
        <w:rPr>
          <w:rFonts w:ascii="Cambria" w:hAnsi="Cambria"/>
          <w:caps/>
          <w:sz w:val="20"/>
        </w:rPr>
        <w:fldChar w:fldCharType="begin"/>
      </w:r>
      <w:r>
        <w:rPr>
          <w:sz w:val="20"/>
        </w:rPr>
        <w:instrText xml:space="preserve"> </w:instrText>
      </w:r>
      <w:r w:rsidR="0006011B">
        <w:rPr>
          <w:sz w:val="20"/>
        </w:rPr>
        <w:instrText>TOC</w:instrText>
      </w:r>
      <w:r>
        <w:rPr>
          <w:sz w:val="20"/>
        </w:rPr>
        <w:instrText xml:space="preserve"> \o "1-3" </w:instrText>
      </w:r>
      <w:r>
        <w:rPr>
          <w:rFonts w:ascii="Cambria" w:hAnsi="Cambria"/>
          <w:caps/>
          <w:sz w:val="20"/>
        </w:rPr>
        <w:fldChar w:fldCharType="separate"/>
      </w:r>
      <w:r w:rsidR="0088485F">
        <w:rPr>
          <w:noProof/>
        </w:rPr>
        <w:t>1</w:t>
      </w:r>
      <w:r w:rsidR="0088485F">
        <w:rPr>
          <w:rFonts w:asciiTheme="minorHAnsi" w:eastAsiaTheme="minorEastAsia" w:hAnsiTheme="minorHAnsi" w:cstheme="minorBidi"/>
          <w:noProof/>
          <w:u w:val="none"/>
          <w:lang w:eastAsia="de-CH"/>
        </w:rPr>
        <w:tab/>
      </w:r>
      <w:r w:rsidR="0088485F">
        <w:rPr>
          <w:noProof/>
        </w:rPr>
        <w:t>Auftrag Entscheidungsdfindung</w:t>
      </w:r>
      <w:r w:rsidR="0088485F">
        <w:rPr>
          <w:noProof/>
        </w:rPr>
        <w:tab/>
      </w:r>
      <w:r w:rsidR="0088485F">
        <w:rPr>
          <w:noProof/>
        </w:rPr>
        <w:fldChar w:fldCharType="begin"/>
      </w:r>
      <w:r w:rsidR="0088485F">
        <w:rPr>
          <w:noProof/>
        </w:rPr>
        <w:instrText xml:space="preserve"> PAGEREF _Toc128726018 \h </w:instrText>
      </w:r>
      <w:r w:rsidR="0088485F">
        <w:rPr>
          <w:noProof/>
        </w:rPr>
      </w:r>
      <w:r w:rsidR="0088485F">
        <w:rPr>
          <w:noProof/>
        </w:rPr>
        <w:fldChar w:fldCharType="separate"/>
      </w:r>
      <w:r w:rsidR="0088485F">
        <w:rPr>
          <w:noProof/>
        </w:rPr>
        <w:t>2</w:t>
      </w:r>
      <w:r w:rsidR="0088485F">
        <w:rPr>
          <w:noProof/>
        </w:rPr>
        <w:fldChar w:fldCharType="end"/>
      </w:r>
    </w:p>
    <w:p w14:paraId="1E1B040F" w14:textId="71CCBDBA" w:rsidR="0088485F" w:rsidRDefault="0088485F">
      <w:pPr>
        <w:pStyle w:val="Verzeichnis1"/>
        <w:tabs>
          <w:tab w:val="left" w:pos="360"/>
          <w:tab w:val="right" w:pos="9912"/>
        </w:tabs>
        <w:rPr>
          <w:rFonts w:asciiTheme="minorHAnsi" w:eastAsiaTheme="minorEastAsia" w:hAnsiTheme="minorHAnsi" w:cstheme="minorBidi"/>
          <w:noProof/>
          <w:u w:val="none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u w:val="none"/>
          <w:lang w:eastAsia="de-CH"/>
        </w:rPr>
        <w:tab/>
      </w:r>
      <w:r>
        <w:rPr>
          <w:noProof/>
        </w:rPr>
        <w:t>Schritt 1: Informieren-10min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_Toc128726019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77631B" w14:textId="5B928C2C" w:rsidR="0088485F" w:rsidRDefault="0088485F">
      <w:pPr>
        <w:pStyle w:val="Verzeichnis1"/>
        <w:tabs>
          <w:tab w:val="left" w:pos="360"/>
          <w:tab w:val="right" w:pos="9912"/>
        </w:tabs>
        <w:rPr>
          <w:rFonts w:asciiTheme="minorHAnsi" w:eastAsiaTheme="minorEastAsia" w:hAnsiTheme="minorHAnsi" w:cstheme="minorBidi"/>
          <w:noProof/>
          <w:u w:val="none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u w:val="none"/>
          <w:lang w:eastAsia="de-CH"/>
        </w:rPr>
        <w:tab/>
      </w:r>
      <w:r>
        <w:rPr>
          <w:noProof/>
        </w:rPr>
        <w:t>Schritt 2: Entscheidungsmatrix kennenlernen–15min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_Toc128726020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21CA5E" w14:textId="7C1B1F5C" w:rsidR="0088485F" w:rsidRDefault="0088485F">
      <w:pPr>
        <w:pStyle w:val="Verzeichnis2"/>
        <w:tabs>
          <w:tab w:val="left" w:pos="580"/>
          <w:tab w:val="right" w:pos="9912"/>
        </w:tabs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Worst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_Toc128726021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5D3D89" w14:textId="5A1C5D82" w:rsidR="0088485F" w:rsidRDefault="0088485F">
      <w:pPr>
        <w:pStyle w:val="Verzeichnis2"/>
        <w:tabs>
          <w:tab w:val="left" w:pos="580"/>
          <w:tab w:val="right" w:pos="9912"/>
        </w:tabs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Die Zeitreise-Methode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_Toc128726022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0E6BE4" w14:textId="67470B43" w:rsidR="0088485F" w:rsidRDefault="0088485F">
      <w:pPr>
        <w:pStyle w:val="Verzeichnis2"/>
        <w:tabs>
          <w:tab w:val="left" w:pos="580"/>
          <w:tab w:val="right" w:pos="9912"/>
        </w:tabs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Die Pros &amp; 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_Toc128726023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6465F5" w14:textId="634DC95E" w:rsidR="008C5B16" w:rsidRDefault="00414C71" w:rsidP="007755EB">
      <w:pPr>
        <w:pStyle w:val="Untertitel"/>
        <w:tabs>
          <w:tab w:val="left" w:pos="8445"/>
        </w:tabs>
        <w:rPr>
          <w:b/>
        </w:rPr>
      </w:pPr>
      <w:r>
        <w:rPr>
          <w:b/>
          <w:sz w:val="20"/>
        </w:rPr>
        <w:fldChar w:fldCharType="end"/>
      </w:r>
      <w:r w:rsidR="008C5B16">
        <w:br w:type="page"/>
      </w:r>
    </w:p>
    <w:p w14:paraId="036177D3" w14:textId="6554358E" w:rsidR="008C5B16" w:rsidRDefault="00A327A4" w:rsidP="00414C71">
      <w:pPr>
        <w:pStyle w:val="berschrift1"/>
      </w:pPr>
      <w:bookmarkStart w:id="0" w:name="_Toc128726018"/>
      <w:r>
        <w:lastRenderedPageBreak/>
        <w:t xml:space="preserve">Auftrag </w:t>
      </w:r>
      <w:r w:rsidR="00B50CEB">
        <w:t>Entscheidungsdfindung</w:t>
      </w:r>
      <w:bookmarkEnd w:id="0"/>
    </w:p>
    <w:p w14:paraId="308073D7" w14:textId="2023D9CD" w:rsidR="00A327A4" w:rsidRPr="00A327A4" w:rsidRDefault="00B50CEB" w:rsidP="00B50CEB">
      <w:pPr>
        <w:ind w:left="432"/>
      </w:pPr>
      <w:r>
        <w:t>Mein Auftrag ist es, verschiedene Entscheidungsmatrix zu Evaluieren und zu untersuchen.</w:t>
      </w:r>
    </w:p>
    <w:p w14:paraId="6D42247B" w14:textId="6D22582A" w:rsidR="00414C71" w:rsidRDefault="00B50CEB" w:rsidP="00414C71">
      <w:pPr>
        <w:pStyle w:val="berschrift1"/>
      </w:pPr>
      <w:bookmarkStart w:id="1" w:name="_Toc128726019"/>
      <w:r w:rsidRPr="00B50CEB">
        <w:t>Schritt 1: Informieren-10min</w:t>
      </w:r>
      <w:bookmarkEnd w:id="1"/>
    </w:p>
    <w:p w14:paraId="599D281C" w14:textId="055C877C" w:rsidR="00B50CEB" w:rsidRDefault="00B50CEB" w:rsidP="00B50CEB">
      <w:pPr>
        <w:ind w:left="432"/>
      </w:pPr>
      <w:r>
        <w:t>Ich habe ausgewählt:</w:t>
      </w:r>
    </w:p>
    <w:p w14:paraId="49C644B0" w14:textId="553FA888" w:rsidR="00B50CEB" w:rsidRPr="00B50CEB" w:rsidRDefault="00B50CEB" w:rsidP="00B50CEB">
      <w:pPr>
        <w:pStyle w:val="Listenabsatz"/>
        <w:numPr>
          <w:ilvl w:val="0"/>
          <w:numId w:val="26"/>
        </w:numPr>
        <w:rPr>
          <w:b/>
          <w:bCs/>
        </w:rPr>
      </w:pPr>
      <w:r w:rsidRPr="00B50CEB">
        <w:rPr>
          <w:b/>
          <w:bCs/>
        </w:rPr>
        <w:t>Worst case</w:t>
      </w:r>
    </w:p>
    <w:p w14:paraId="355CF447" w14:textId="77777777" w:rsidR="00BD1649" w:rsidRDefault="00BD1649" w:rsidP="00B50CEB">
      <w:pPr>
        <w:pStyle w:val="Listenabsatz"/>
        <w:numPr>
          <w:ilvl w:val="0"/>
          <w:numId w:val="26"/>
        </w:numPr>
        <w:rPr>
          <w:b/>
          <w:bCs/>
        </w:rPr>
      </w:pPr>
      <w:r w:rsidRPr="00BD1649">
        <w:rPr>
          <w:b/>
          <w:bCs/>
        </w:rPr>
        <w:t>Die Zeitreise-Methode</w:t>
      </w:r>
    </w:p>
    <w:p w14:paraId="7265687A" w14:textId="549764D8" w:rsidR="00B50CEB" w:rsidRPr="00B50CEB" w:rsidRDefault="00BD1649" w:rsidP="00B50CEB">
      <w:pPr>
        <w:pStyle w:val="Listenabsatz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Pros&amp;Cons</w:t>
      </w:r>
    </w:p>
    <w:p w14:paraId="6F48475F" w14:textId="111B7C1A" w:rsidR="00B50CEB" w:rsidRDefault="00B50CEB" w:rsidP="00B50CEB"/>
    <w:p w14:paraId="6674AD29" w14:textId="2D2E90C7" w:rsidR="00B50CEB" w:rsidRPr="00B50CEB" w:rsidRDefault="00B50CEB" w:rsidP="00B50CEB">
      <w:pPr>
        <w:pStyle w:val="berschrift1"/>
      </w:pPr>
      <w:bookmarkStart w:id="2" w:name="_Toc128726020"/>
      <w:r w:rsidRPr="00B50CEB">
        <w:t>Schritt 2: Entscheidungsmatrix kennenlernen</w:t>
      </w:r>
      <w:r>
        <w:t>–</w:t>
      </w:r>
      <w:r w:rsidRPr="00B50CEB">
        <w:t>15min</w:t>
      </w:r>
      <w:bookmarkEnd w:id="2"/>
    </w:p>
    <w:p w14:paraId="06BC6DCA" w14:textId="4BFBADC6" w:rsidR="00B50CEB" w:rsidRPr="00AE40DD" w:rsidRDefault="00B50CEB" w:rsidP="00B50CEB">
      <w:pPr>
        <w:ind w:left="432"/>
      </w:pPr>
    </w:p>
    <w:p w14:paraId="4FFD92B7" w14:textId="2BA0E31A" w:rsidR="00B50CEB" w:rsidRDefault="00B50CEB" w:rsidP="00B50CEB">
      <w:pPr>
        <w:pStyle w:val="berschrift2"/>
      </w:pPr>
      <w:bookmarkStart w:id="3" w:name="_Toc128726021"/>
      <w:r>
        <w:t>Worst case</w:t>
      </w:r>
      <w:bookmarkEnd w:id="3"/>
    </w:p>
    <w:p w14:paraId="56352C18" w14:textId="23D04858" w:rsidR="00B50CEB" w:rsidRPr="00B50CEB" w:rsidRDefault="00B50CEB" w:rsidP="00B50CEB">
      <w:pPr>
        <w:ind w:left="576"/>
      </w:pPr>
      <w:r>
        <w:t>Bei welcher situation?</w:t>
      </w:r>
      <w:r>
        <w:tab/>
      </w:r>
      <w:r>
        <w:tab/>
        <w:t>-&gt;</w:t>
      </w:r>
      <w:r>
        <w:tab/>
      </w:r>
      <w:r>
        <w:tab/>
        <w:t>Krisenszenario</w:t>
      </w:r>
      <w:r>
        <w:tab/>
      </w:r>
    </w:p>
    <w:p w14:paraId="555E2056" w14:textId="0B66961F" w:rsidR="00B50CEB" w:rsidRDefault="00B50CEB" w:rsidP="00B50CEB">
      <w:pPr>
        <w:ind w:left="576"/>
      </w:pPr>
      <w:r>
        <w:t>Wie lange?</w:t>
      </w:r>
      <w:r>
        <w:tab/>
      </w:r>
      <w:r>
        <w:tab/>
      </w:r>
      <w:r>
        <w:tab/>
        <w:t xml:space="preserve">-&gt; </w:t>
      </w:r>
      <w:r>
        <w:tab/>
      </w:r>
      <w:r>
        <w:tab/>
      </w:r>
      <w:r w:rsidR="00921E70">
        <w:t>5</w:t>
      </w:r>
      <w:r>
        <w:t xml:space="preserve"> Min</w:t>
      </w:r>
    </w:p>
    <w:p w14:paraId="16C60F60" w14:textId="07814B4F" w:rsidR="00B50CEB" w:rsidRDefault="00B50CEB" w:rsidP="00B50CEB">
      <w:pPr>
        <w:ind w:left="576"/>
      </w:pPr>
      <w:r>
        <w:t>Material?</w:t>
      </w:r>
      <w:r>
        <w:tab/>
      </w:r>
      <w:r>
        <w:tab/>
      </w:r>
      <w:r>
        <w:tab/>
        <w:t>-&gt;</w:t>
      </w:r>
      <w:r>
        <w:tab/>
      </w:r>
      <w:r>
        <w:tab/>
      </w:r>
      <w:r w:rsidR="00FB009D">
        <w:t>Papier &amp; Stift</w:t>
      </w:r>
    </w:p>
    <w:p w14:paraId="0632D086" w14:textId="77777777" w:rsidR="00FB009D" w:rsidRDefault="00FB009D" w:rsidP="00B50CEB">
      <w:pPr>
        <w:ind w:left="576"/>
      </w:pPr>
    </w:p>
    <w:p w14:paraId="0261E1E4" w14:textId="77777777" w:rsidR="00FB009D" w:rsidRPr="00FB009D" w:rsidRDefault="00FB009D" w:rsidP="00FB009D">
      <w:pPr>
        <w:ind w:left="3540" w:hanging="2964"/>
        <w:rPr>
          <w:b/>
          <w:bCs/>
        </w:rPr>
      </w:pPr>
      <w:r w:rsidRPr="00FB009D">
        <w:rPr>
          <w:b/>
          <w:bCs/>
        </w:rPr>
        <w:t>Was wird gemacht?:</w:t>
      </w:r>
    </w:p>
    <w:p w14:paraId="0255D52C" w14:textId="44516A25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 xml:space="preserve">Das schlimmste Szenario wird beschrieben. </w:t>
      </w:r>
    </w:p>
    <w:p w14:paraId="290027ED" w14:textId="555FA89C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Was könnte Misslingen? Was kann dagegengemacht werden?</w:t>
      </w:r>
    </w:p>
    <w:p w14:paraId="6B23ADCF" w14:textId="6DD8A0B0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Wann kann das Geschehen?</w:t>
      </w:r>
    </w:p>
    <w:p w14:paraId="2A996F35" w14:textId="5C0FBE08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Was kann schlimmstenfalls geschehen?</w:t>
      </w:r>
    </w:p>
    <w:p w14:paraId="60FBDAFA" w14:textId="46498192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Was kann dazu führen? (ursache)</w:t>
      </w:r>
    </w:p>
    <w:p w14:paraId="0CFC9C4D" w14:textId="624FB2D5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Mit welcher Wahrscheinlichkeit wird dieser Fall eintreten?</w:t>
      </w:r>
    </w:p>
    <w:p w14:paraId="268C7EE1" w14:textId="42A2DBA4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Wann müssten diese Gegenmassnahmen spätestens eingeleitet werden?</w:t>
      </w:r>
    </w:p>
    <w:p w14:paraId="7CD0EF4D" w14:textId="0261CB52" w:rsidR="00FB009D" w:rsidRDefault="00FB009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Welche Kosten würden entstehen</w:t>
      </w:r>
      <w:r w:rsidR="00291E8D">
        <w:t>?</w:t>
      </w:r>
    </w:p>
    <w:p w14:paraId="4BBCB925" w14:textId="3B3A7CB6" w:rsidR="00291E8D" w:rsidRDefault="00291E8D" w:rsidP="00FB009D">
      <w:pPr>
        <w:pStyle w:val="Listenabsatz"/>
        <w:numPr>
          <w:ilvl w:val="0"/>
          <w:numId w:val="27"/>
        </w:numPr>
        <w:spacing w:line="276" w:lineRule="auto"/>
        <w:ind w:left="1429"/>
      </w:pPr>
      <w:r>
        <w:t>Welche Folgen hätten die Gegenmassnahmen?</w:t>
      </w:r>
    </w:p>
    <w:p w14:paraId="4DCF27D6" w14:textId="073C0B75" w:rsidR="00BD1649" w:rsidRDefault="00BD1649" w:rsidP="00BD1649">
      <w:pPr>
        <w:pStyle w:val="berschrift2"/>
      </w:pPr>
      <w:bookmarkStart w:id="4" w:name="_Toc128726022"/>
      <w:r w:rsidRPr="00BD1649">
        <w:t>Die Zeitreise-Methode</w:t>
      </w:r>
      <w:bookmarkEnd w:id="4"/>
    </w:p>
    <w:p w14:paraId="05E1F05B" w14:textId="3B2EB591" w:rsidR="00BD1649" w:rsidRPr="00B50CEB" w:rsidRDefault="00BD1649" w:rsidP="00BD1649">
      <w:pPr>
        <w:ind w:left="576"/>
      </w:pPr>
      <w:r>
        <w:t>Bei welcher situation?</w:t>
      </w:r>
      <w:r>
        <w:tab/>
      </w:r>
      <w:r>
        <w:tab/>
        <w:t>-&gt;</w:t>
      </w:r>
      <w:r>
        <w:tab/>
      </w:r>
      <w:r>
        <w:tab/>
      </w:r>
      <w:r>
        <w:t>Planung</w:t>
      </w:r>
      <w:r>
        <w:tab/>
      </w:r>
    </w:p>
    <w:p w14:paraId="47CE95BF" w14:textId="7B7516EB" w:rsidR="00BD1649" w:rsidRDefault="00BD1649" w:rsidP="00BD1649">
      <w:pPr>
        <w:ind w:left="576"/>
      </w:pPr>
      <w:r>
        <w:t>Wie lange?</w:t>
      </w:r>
      <w:r>
        <w:tab/>
      </w:r>
      <w:r>
        <w:tab/>
      </w:r>
      <w:r>
        <w:tab/>
        <w:t xml:space="preserve">-&gt; </w:t>
      </w:r>
      <w:r>
        <w:tab/>
      </w:r>
      <w:r>
        <w:tab/>
      </w:r>
      <w:r>
        <w:t>5</w:t>
      </w:r>
      <w:r>
        <w:t xml:space="preserve"> Min</w:t>
      </w:r>
    </w:p>
    <w:p w14:paraId="5B538D30" w14:textId="60833672" w:rsidR="00BD1649" w:rsidRDefault="00BD1649" w:rsidP="00BD1649">
      <w:pPr>
        <w:ind w:left="576"/>
      </w:pPr>
      <w:r>
        <w:t>Material?</w:t>
      </w:r>
      <w:r>
        <w:tab/>
      </w:r>
      <w:r>
        <w:tab/>
      </w:r>
      <w:r>
        <w:tab/>
        <w:t>-&gt;</w:t>
      </w:r>
      <w:r>
        <w:tab/>
      </w:r>
      <w:r>
        <w:tab/>
      </w:r>
      <w:r>
        <w:t>Einen Kopf mit Gedanken</w:t>
      </w:r>
    </w:p>
    <w:p w14:paraId="24CC90B4" w14:textId="56D80256" w:rsidR="00BD1649" w:rsidRDefault="00BD1649" w:rsidP="00BD1649">
      <w:pPr>
        <w:ind w:left="576"/>
      </w:pPr>
    </w:p>
    <w:p w14:paraId="09AF7ABE" w14:textId="77777777" w:rsidR="00BD1649" w:rsidRPr="00FB009D" w:rsidRDefault="00BD1649" w:rsidP="00BD1649">
      <w:pPr>
        <w:ind w:left="3540" w:hanging="2964"/>
        <w:rPr>
          <w:b/>
          <w:bCs/>
        </w:rPr>
      </w:pPr>
      <w:r w:rsidRPr="00FB009D">
        <w:rPr>
          <w:b/>
          <w:bCs/>
        </w:rPr>
        <w:t>Was wird gemacht?:</w:t>
      </w:r>
    </w:p>
    <w:p w14:paraId="37DE78E1" w14:textId="47DBEE6D" w:rsidR="00BD1649" w:rsidRDefault="00BD1649" w:rsidP="00BD1649">
      <w:pPr>
        <w:ind w:left="576"/>
      </w:pPr>
      <w:r>
        <w:tab/>
      </w:r>
    </w:p>
    <w:p w14:paraId="676502DA" w14:textId="77777777" w:rsidR="00921E70" w:rsidRDefault="00BD1649" w:rsidP="00921E70">
      <w:pPr>
        <w:ind w:left="576"/>
        <w:jc w:val="left"/>
      </w:pPr>
      <w:r>
        <w:t xml:space="preserve">Diese Methode ist sehr </w:t>
      </w:r>
      <w:r w:rsidR="008060A3">
        <w:t>simpel. Man denkt darüber</w:t>
      </w:r>
      <w:r w:rsidR="00921E70">
        <w:t>,</w:t>
      </w:r>
    </w:p>
    <w:p w14:paraId="5B56B146" w14:textId="4154FA65" w:rsidR="00BD1649" w:rsidRDefault="00921E70" w:rsidP="00921E70">
      <w:pPr>
        <w:ind w:left="576"/>
        <w:jc w:val="left"/>
      </w:pPr>
      <w:r>
        <w:t>was passieren kann in 10 Tage, 10 Monate und in 10 Jahren.</w:t>
      </w:r>
    </w:p>
    <w:p w14:paraId="7416D6EB" w14:textId="36C20DD5" w:rsidR="00921E70" w:rsidRDefault="00921E70" w:rsidP="00921E70">
      <w:pPr>
        <w:ind w:left="576"/>
        <w:jc w:val="left"/>
      </w:pPr>
      <w:r>
        <w:t>Was sind die Konzequenzen?</w:t>
      </w:r>
    </w:p>
    <w:p w14:paraId="4D9985B6" w14:textId="41347DF8" w:rsidR="00921E70" w:rsidRDefault="00921E70" w:rsidP="00921E70">
      <w:pPr>
        <w:ind w:left="576"/>
        <w:jc w:val="left"/>
      </w:pPr>
      <w:r>
        <w:t>Kann ich damit Weiterkommen?</w:t>
      </w:r>
    </w:p>
    <w:p w14:paraId="15D15855" w14:textId="1B366210" w:rsidR="00921E70" w:rsidRDefault="00921E70" w:rsidP="00921E70">
      <w:pPr>
        <w:ind w:left="576"/>
        <w:jc w:val="left"/>
      </w:pPr>
    </w:p>
    <w:p w14:paraId="6EEB8732" w14:textId="33FEE5B1" w:rsidR="00921E70" w:rsidRDefault="00921E70" w:rsidP="00921E70">
      <w:pPr>
        <w:jc w:val="left"/>
      </w:pPr>
    </w:p>
    <w:p w14:paraId="54BE8680" w14:textId="2C3AB61E" w:rsidR="00921E70" w:rsidRDefault="00921E70" w:rsidP="00921E70">
      <w:pPr>
        <w:jc w:val="left"/>
      </w:pPr>
    </w:p>
    <w:p w14:paraId="636959AA" w14:textId="5BA1B482" w:rsidR="00921E70" w:rsidRDefault="00921E70" w:rsidP="00921E70">
      <w:pPr>
        <w:jc w:val="left"/>
      </w:pPr>
    </w:p>
    <w:p w14:paraId="6596D2B0" w14:textId="661DA69E" w:rsidR="00921E70" w:rsidRDefault="00921E70" w:rsidP="00921E70">
      <w:pPr>
        <w:jc w:val="left"/>
      </w:pPr>
    </w:p>
    <w:p w14:paraId="1A8DDED5" w14:textId="4FAA4647" w:rsidR="00921E70" w:rsidRDefault="00921E70" w:rsidP="00921E70">
      <w:pPr>
        <w:jc w:val="left"/>
      </w:pPr>
    </w:p>
    <w:p w14:paraId="5256F4C6" w14:textId="6CF927BE" w:rsidR="00921E70" w:rsidRDefault="00921E70" w:rsidP="00921E70">
      <w:pPr>
        <w:jc w:val="left"/>
      </w:pPr>
    </w:p>
    <w:p w14:paraId="2D769FBB" w14:textId="3ADA9E94" w:rsidR="00921E70" w:rsidRDefault="00921E70" w:rsidP="00921E70">
      <w:pPr>
        <w:jc w:val="left"/>
      </w:pPr>
    </w:p>
    <w:p w14:paraId="70025ED7" w14:textId="25FD5E76" w:rsidR="00921E70" w:rsidRDefault="00921E70" w:rsidP="00921E70">
      <w:pPr>
        <w:jc w:val="left"/>
      </w:pPr>
    </w:p>
    <w:p w14:paraId="041D8E31" w14:textId="7CE49F8D" w:rsidR="00921E70" w:rsidRDefault="00921E70" w:rsidP="00921E70">
      <w:pPr>
        <w:jc w:val="left"/>
      </w:pPr>
    </w:p>
    <w:p w14:paraId="69C9D570" w14:textId="7F0E1535" w:rsidR="00921E70" w:rsidRDefault="00921E70" w:rsidP="00921E70">
      <w:pPr>
        <w:jc w:val="left"/>
      </w:pPr>
    </w:p>
    <w:p w14:paraId="5A508531" w14:textId="5E129B37" w:rsidR="00921E70" w:rsidRDefault="00921E70" w:rsidP="00921E70">
      <w:pPr>
        <w:jc w:val="left"/>
      </w:pPr>
    </w:p>
    <w:p w14:paraId="0AD974D6" w14:textId="5363DFC7" w:rsidR="00921E70" w:rsidRDefault="00921E70" w:rsidP="00921E70">
      <w:pPr>
        <w:jc w:val="left"/>
      </w:pPr>
    </w:p>
    <w:p w14:paraId="398CAB50" w14:textId="6494E39E" w:rsidR="00921E70" w:rsidRDefault="00921E70" w:rsidP="00921E70">
      <w:pPr>
        <w:jc w:val="left"/>
      </w:pPr>
    </w:p>
    <w:p w14:paraId="3EED1025" w14:textId="27913CED" w:rsidR="00921E70" w:rsidRDefault="00921E70" w:rsidP="00921E70">
      <w:pPr>
        <w:jc w:val="left"/>
      </w:pPr>
    </w:p>
    <w:p w14:paraId="09DB0FA4" w14:textId="77777777" w:rsidR="00921E70" w:rsidRDefault="00921E70" w:rsidP="00921E70">
      <w:pPr>
        <w:jc w:val="left"/>
      </w:pPr>
    </w:p>
    <w:p w14:paraId="11BB0C59" w14:textId="75E5A386" w:rsidR="00921E70" w:rsidRDefault="00921E70" w:rsidP="00921E70">
      <w:pPr>
        <w:pStyle w:val="berschrift2"/>
      </w:pPr>
      <w:bookmarkStart w:id="5" w:name="_Toc128726023"/>
      <w:r>
        <w:t>Die Pros &amp; Cons</w:t>
      </w:r>
      <w:bookmarkEnd w:id="5"/>
    </w:p>
    <w:p w14:paraId="453CA592" w14:textId="77777777" w:rsidR="00921E70" w:rsidRPr="00B50CEB" w:rsidRDefault="00921E70" w:rsidP="00921E70">
      <w:pPr>
        <w:ind w:left="576"/>
      </w:pPr>
      <w:r>
        <w:t>Bei welcher situation?</w:t>
      </w:r>
      <w:r>
        <w:tab/>
      </w:r>
      <w:r>
        <w:tab/>
        <w:t>-&gt;</w:t>
      </w:r>
      <w:r>
        <w:tab/>
      </w:r>
      <w:r>
        <w:tab/>
        <w:t>Planung</w:t>
      </w:r>
      <w:r>
        <w:tab/>
      </w:r>
    </w:p>
    <w:p w14:paraId="42A8BA1D" w14:textId="77777777" w:rsidR="00921E70" w:rsidRDefault="00921E70" w:rsidP="00921E70">
      <w:pPr>
        <w:ind w:left="576"/>
      </w:pPr>
      <w:r>
        <w:t>Wie lange?</w:t>
      </w:r>
      <w:r>
        <w:tab/>
      </w:r>
      <w:r>
        <w:tab/>
      </w:r>
      <w:r>
        <w:tab/>
        <w:t xml:space="preserve">-&gt; </w:t>
      </w:r>
      <w:r>
        <w:tab/>
      </w:r>
      <w:r>
        <w:tab/>
        <w:t>5 Min</w:t>
      </w:r>
    </w:p>
    <w:p w14:paraId="5DF8CFD6" w14:textId="47513049" w:rsidR="00921E70" w:rsidRDefault="00921E70" w:rsidP="00921E70">
      <w:pPr>
        <w:ind w:left="576"/>
      </w:pPr>
      <w:r>
        <w:t>Material?</w:t>
      </w:r>
      <w:r>
        <w:tab/>
      </w:r>
      <w:r>
        <w:tab/>
      </w:r>
      <w:r>
        <w:tab/>
        <w:t>-&gt;</w:t>
      </w:r>
      <w:r>
        <w:tab/>
      </w:r>
      <w:r>
        <w:tab/>
      </w:r>
      <w:r>
        <w:t>Stift &amp; Papier</w:t>
      </w:r>
    </w:p>
    <w:p w14:paraId="64127AD3" w14:textId="77777777" w:rsidR="00921E70" w:rsidRDefault="00921E70" w:rsidP="00921E70">
      <w:pPr>
        <w:ind w:left="576" w:firstLine="133"/>
      </w:pPr>
    </w:p>
    <w:p w14:paraId="10B6381D" w14:textId="19C84B00" w:rsidR="00921E70" w:rsidRPr="00921E70" w:rsidRDefault="00921E70" w:rsidP="00921E70">
      <w:pPr>
        <w:ind w:left="576"/>
        <w:rPr>
          <w:b/>
          <w:bCs/>
        </w:rPr>
      </w:pPr>
      <w:r w:rsidRPr="00921E70">
        <w:rPr>
          <w:b/>
          <w:bCs/>
        </w:rPr>
        <w:t>Was wird gemacht?:</w:t>
      </w:r>
    </w:p>
    <w:p w14:paraId="33F1EE0E" w14:textId="63466B9F" w:rsidR="00921E70" w:rsidRDefault="00921E70" w:rsidP="00921E70">
      <w:pPr>
        <w:ind w:left="576"/>
      </w:pPr>
    </w:p>
    <w:p w14:paraId="1F9B991E" w14:textId="1060C68C" w:rsidR="00921E70" w:rsidRDefault="00921E70" w:rsidP="00921E70">
      <w:pPr>
        <w:ind w:left="576"/>
      </w:pPr>
      <w:r>
        <w:t>In dieser Methode werden die Guten sachen Aufgelistet und die Schlechteren.</w:t>
      </w:r>
    </w:p>
    <w:p w14:paraId="6BAD94C4" w14:textId="335ECB62" w:rsidR="00921E70" w:rsidRDefault="00921E70" w:rsidP="00921E70">
      <w:pPr>
        <w:ind w:left="576"/>
      </w:pPr>
      <w:r>
        <w:t>Im normalfall, sollten die Mindestens gleichwertig sein.</w:t>
      </w:r>
    </w:p>
    <w:p w14:paraId="56AD34F5" w14:textId="451849A8" w:rsidR="00921E70" w:rsidRDefault="00921E70" w:rsidP="00921E70">
      <w:pPr>
        <w:ind w:left="576"/>
      </w:pPr>
      <w:r>
        <w:t>Mit dem wird gemeint, dass das Gute das schlechtere Kompensieren kann.</w:t>
      </w:r>
    </w:p>
    <w:p w14:paraId="4FCE80C8" w14:textId="402F4ED3" w:rsidR="00921E70" w:rsidRDefault="00921E70" w:rsidP="00921E70">
      <w:pPr>
        <w:ind w:left="576"/>
      </w:pPr>
    </w:p>
    <w:p w14:paraId="0689CDDE" w14:textId="727F10D5" w:rsidR="00BD1649" w:rsidRPr="00BD1649" w:rsidRDefault="00921E70" w:rsidP="00921E70">
      <w:pPr>
        <w:ind w:left="576"/>
      </w:pPr>
      <w:r>
        <w:t>Wenn so etwas nicht möglich ist, sollte man schauen, was man selbst machen kann, damit es Mindestens auf dem gleichen Stand wird.</w:t>
      </w:r>
    </w:p>
    <w:p w14:paraId="2F0DCF3F" w14:textId="3FD47FE6" w:rsidR="00FB009D" w:rsidRDefault="00FB009D" w:rsidP="00FB009D"/>
    <w:p w14:paraId="563B767E" w14:textId="0B7DE658" w:rsidR="00FB009D" w:rsidRDefault="00FB009D" w:rsidP="00FB009D">
      <w:pPr>
        <w:ind w:left="709"/>
      </w:pPr>
    </w:p>
    <w:p w14:paraId="6EE84DCB" w14:textId="7673A93E" w:rsidR="00B50CEB" w:rsidRDefault="00B50CEB" w:rsidP="00B50CEB">
      <w:pPr>
        <w:ind w:left="576"/>
      </w:pPr>
    </w:p>
    <w:p w14:paraId="4E30A28A" w14:textId="77777777" w:rsidR="00FB009D" w:rsidRDefault="00FB009D" w:rsidP="00B50CEB">
      <w:pPr>
        <w:ind w:left="576"/>
      </w:pPr>
    </w:p>
    <w:p w14:paraId="36837B6A" w14:textId="77777777" w:rsidR="00B50CEB" w:rsidRPr="00B50CEB" w:rsidRDefault="00B50CEB" w:rsidP="00B50CEB">
      <w:pPr>
        <w:ind w:left="576"/>
      </w:pPr>
    </w:p>
    <w:p w14:paraId="19AEBEDF" w14:textId="77777777" w:rsidR="0088485F" w:rsidRDefault="0088485F" w:rsidP="0088485F"/>
    <w:p w14:paraId="71D3609D" w14:textId="13BECD93" w:rsidR="00BC3D63" w:rsidRDefault="0088485F" w:rsidP="0088485F">
      <w:pPr>
        <w:pStyle w:val="berschrift1"/>
      </w:pPr>
      <w:r w:rsidRPr="0088485F">
        <w:t>Schritt 3: Entscheidungsmatrix aufbauen-30min</w:t>
      </w:r>
    </w:p>
    <w:p w14:paraId="19E13F0C" w14:textId="187DD5C0" w:rsidR="00D01E7B" w:rsidRDefault="00D01E7B" w:rsidP="00D01E7B">
      <w:r>
        <w:t>Ich werde jetzt 3 Festplatten auswählen, mit der Pros&amp;Cons Methode.</w:t>
      </w:r>
    </w:p>
    <w:p w14:paraId="2E7DE085" w14:textId="33F4ACF0" w:rsidR="00D01E7B" w:rsidRDefault="00D01E7B" w:rsidP="00D01E7B"/>
    <w:p w14:paraId="4C9B3593" w14:textId="1662AED9" w:rsidR="00D01E7B" w:rsidRDefault="00D01E7B" w:rsidP="00D01E7B">
      <w:pPr>
        <w:pStyle w:val="Listenabsatz"/>
        <w:numPr>
          <w:ilvl w:val="0"/>
          <w:numId w:val="28"/>
        </w:numPr>
      </w:pPr>
      <w:r>
        <w:t>Seagate BarraCuda</w:t>
      </w:r>
    </w:p>
    <w:p w14:paraId="62DA7E31" w14:textId="77777777" w:rsidR="00D01E7B" w:rsidRDefault="00D01E7B" w:rsidP="00D01E7B">
      <w:pPr>
        <w:pStyle w:val="Listenabsatz"/>
      </w:pPr>
    </w:p>
    <w:p w14:paraId="19315E5C" w14:textId="57A285DE" w:rsidR="00D01E7B" w:rsidRDefault="00D01E7B" w:rsidP="00D01E7B">
      <w:pPr>
        <w:pStyle w:val="Listenabsatz"/>
        <w:ind w:left="1418"/>
      </w:pPr>
      <w:r>
        <w:t>+  Günstig</w:t>
      </w:r>
    </w:p>
    <w:p w14:paraId="61062CB8" w14:textId="3C99140A" w:rsidR="00D01E7B" w:rsidRDefault="00D01E7B" w:rsidP="00D01E7B">
      <w:pPr>
        <w:pStyle w:val="Listenabsatz"/>
        <w:ind w:left="1418"/>
      </w:pPr>
      <w:r>
        <w:t>+  Schnelle geschwindigkeit</w:t>
      </w:r>
    </w:p>
    <w:p w14:paraId="521ECCA5" w14:textId="0D84D982" w:rsidR="00D01E7B" w:rsidRDefault="00D01E7B" w:rsidP="00D01E7B">
      <w:pPr>
        <w:pStyle w:val="Listenabsatz"/>
        <w:ind w:left="1418"/>
      </w:pPr>
      <w:r>
        <w:t>+  Viel speicher für wenig Kosten</w:t>
      </w:r>
    </w:p>
    <w:p w14:paraId="75F58798" w14:textId="675FCEF9" w:rsidR="00D01E7B" w:rsidRDefault="00D01E7B" w:rsidP="00D01E7B">
      <w:pPr>
        <w:pStyle w:val="Listenabsatz"/>
        <w:ind w:left="1418"/>
      </w:pPr>
    </w:p>
    <w:p w14:paraId="619410EE" w14:textId="6B17EFE5" w:rsidR="00D01E7B" w:rsidRDefault="00D01E7B" w:rsidP="00D01E7B">
      <w:pPr>
        <w:pStyle w:val="Listenabsatz"/>
        <w:numPr>
          <w:ilvl w:val="0"/>
          <w:numId w:val="30"/>
        </w:numPr>
      </w:pPr>
      <w:r>
        <w:t>Schwer</w:t>
      </w:r>
    </w:p>
    <w:p w14:paraId="105B0FB7" w14:textId="1068F0D7" w:rsidR="00D01E7B" w:rsidRDefault="00D01E7B" w:rsidP="00D01E7B">
      <w:pPr>
        <w:pStyle w:val="Listenabsatz"/>
        <w:numPr>
          <w:ilvl w:val="0"/>
          <w:numId w:val="30"/>
        </w:numPr>
      </w:pPr>
      <w:r>
        <w:t>Wenig Cache</w:t>
      </w:r>
    </w:p>
    <w:p w14:paraId="24951E17" w14:textId="77777777" w:rsidR="00D01E7B" w:rsidRDefault="00D01E7B" w:rsidP="00D01E7B"/>
    <w:p w14:paraId="715194C9" w14:textId="578740B7" w:rsidR="00D01E7B" w:rsidRDefault="00D01E7B" w:rsidP="00D01E7B">
      <w:pPr>
        <w:pStyle w:val="Listenabsatz"/>
        <w:numPr>
          <w:ilvl w:val="0"/>
          <w:numId w:val="28"/>
        </w:numPr>
      </w:pPr>
      <w:r w:rsidRPr="00D01E7B">
        <w:t>Western Digital Blue Desktop</w:t>
      </w:r>
    </w:p>
    <w:p w14:paraId="7ACA8A96" w14:textId="77777777" w:rsidR="00D01E7B" w:rsidRDefault="00D01E7B" w:rsidP="00D01E7B">
      <w:pPr>
        <w:pStyle w:val="Listenabsatz"/>
      </w:pPr>
    </w:p>
    <w:p w14:paraId="097D6823" w14:textId="515FC15F" w:rsidR="00D01E7B" w:rsidRDefault="00D01E7B" w:rsidP="00D01E7B">
      <w:pPr>
        <w:pStyle w:val="Listenabsatz"/>
        <w:ind w:left="1418"/>
      </w:pPr>
      <w:r>
        <w:t>+  Eine Option für jeden Budget</w:t>
      </w:r>
    </w:p>
    <w:p w14:paraId="087E1133" w14:textId="618A30F4" w:rsidR="00D01E7B" w:rsidRDefault="00D01E7B" w:rsidP="00D01E7B">
      <w:pPr>
        <w:pStyle w:val="Listenabsatz"/>
        <w:ind w:left="1418"/>
      </w:pPr>
      <w:r>
        <w:t>+  Viel Speicherauswahl</w:t>
      </w:r>
    </w:p>
    <w:p w14:paraId="227C58E4" w14:textId="176AE0DF" w:rsidR="00D01E7B" w:rsidRDefault="00D01E7B" w:rsidP="00D01E7B">
      <w:pPr>
        <w:pStyle w:val="Listenabsatz"/>
        <w:ind w:left="1418"/>
      </w:pPr>
    </w:p>
    <w:p w14:paraId="7A418DC5" w14:textId="17F56BC5" w:rsidR="00D01E7B" w:rsidRDefault="00D01E7B" w:rsidP="00D01E7B">
      <w:pPr>
        <w:pStyle w:val="Listenabsatz"/>
        <w:numPr>
          <w:ilvl w:val="0"/>
          <w:numId w:val="30"/>
        </w:numPr>
      </w:pPr>
      <w:r>
        <w:t>Bessere Optionen</w:t>
      </w:r>
    </w:p>
    <w:p w14:paraId="3D343005" w14:textId="56A0BBB5" w:rsidR="00D01E7B" w:rsidRDefault="00D01E7B" w:rsidP="00D01E7B">
      <w:pPr>
        <w:pStyle w:val="Listenabsatz"/>
        <w:numPr>
          <w:ilvl w:val="0"/>
          <w:numId w:val="30"/>
        </w:numPr>
      </w:pPr>
      <w:r>
        <w:t>Weniger Wert für kleineres Speicher</w:t>
      </w:r>
    </w:p>
    <w:p w14:paraId="6F4DF57A" w14:textId="77777777" w:rsidR="00D01E7B" w:rsidRDefault="00D01E7B" w:rsidP="00D01E7B">
      <w:pPr>
        <w:pStyle w:val="Listenabsatz"/>
        <w:ind w:left="1776"/>
      </w:pPr>
    </w:p>
    <w:p w14:paraId="07582A5D" w14:textId="6CFD292F" w:rsidR="00D01E7B" w:rsidRDefault="00D01E7B" w:rsidP="00D01E7B">
      <w:pPr>
        <w:pStyle w:val="Listenabsatz"/>
        <w:numPr>
          <w:ilvl w:val="0"/>
          <w:numId w:val="28"/>
        </w:numPr>
      </w:pPr>
      <w:r w:rsidRPr="00D01E7B">
        <w:t>Toshiba X300</w:t>
      </w:r>
    </w:p>
    <w:p w14:paraId="4721E20A" w14:textId="7309932B" w:rsidR="00D01E7B" w:rsidRDefault="00D01E7B" w:rsidP="00D01E7B">
      <w:pPr>
        <w:pStyle w:val="Listenabsatz"/>
        <w:ind w:left="1418"/>
      </w:pPr>
      <w:r>
        <w:t>+  Massiv viel speicher</w:t>
      </w:r>
    </w:p>
    <w:p w14:paraId="1FDFB51F" w14:textId="4E24C0E9" w:rsidR="00D01E7B" w:rsidRDefault="00D01E7B" w:rsidP="00D01E7B">
      <w:pPr>
        <w:pStyle w:val="Listenabsatz"/>
        <w:ind w:left="1418"/>
      </w:pPr>
      <w:r>
        <w:t>+  Hohe lesegeschwindigkeit</w:t>
      </w:r>
    </w:p>
    <w:p w14:paraId="30D281D5" w14:textId="16CB85E6" w:rsidR="00D01E7B" w:rsidRDefault="00D01E7B" w:rsidP="00D01E7B">
      <w:pPr>
        <w:pStyle w:val="Listenabsatz"/>
        <w:ind w:left="1418"/>
      </w:pPr>
    </w:p>
    <w:p w14:paraId="18DC80E7" w14:textId="54377DCB" w:rsidR="00D01E7B" w:rsidRDefault="00D01E7B" w:rsidP="00D01E7B">
      <w:pPr>
        <w:pStyle w:val="Listenabsatz"/>
        <w:numPr>
          <w:ilvl w:val="0"/>
          <w:numId w:val="30"/>
        </w:numPr>
      </w:pPr>
      <w:r>
        <w:t>Meistens Ausverkauft</w:t>
      </w:r>
    </w:p>
    <w:p w14:paraId="6FE1A4FE" w14:textId="35868FDD" w:rsidR="00D01E7B" w:rsidRPr="00D01E7B" w:rsidRDefault="00D01E7B" w:rsidP="00D01E7B">
      <w:pPr>
        <w:pStyle w:val="Listenabsatz"/>
        <w:numPr>
          <w:ilvl w:val="0"/>
          <w:numId w:val="30"/>
        </w:numPr>
      </w:pPr>
      <w:r>
        <w:t>Schwer</w:t>
      </w:r>
    </w:p>
    <w:p w14:paraId="6A5681CF" w14:textId="77777777" w:rsidR="00D01E7B" w:rsidRPr="00D01E7B" w:rsidRDefault="00D01E7B" w:rsidP="00D01E7B"/>
    <w:sectPr w:rsidR="00D01E7B" w:rsidRPr="00D01E7B" w:rsidSect="006506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67" w:right="851" w:bottom="567" w:left="1134" w:header="72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A542" w14:textId="77777777" w:rsidR="00E966DC" w:rsidRDefault="00E966DC">
      <w:pPr>
        <w:spacing w:after="0"/>
      </w:pPr>
      <w:r>
        <w:separator/>
      </w:r>
    </w:p>
  </w:endnote>
  <w:endnote w:type="continuationSeparator" w:id="0">
    <w:p w14:paraId="391126AD" w14:textId="77777777" w:rsidR="00E966DC" w:rsidRDefault="00E96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98C40" w14:textId="77777777" w:rsidR="00D01E7B" w:rsidRDefault="00D01E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2693"/>
    </w:tblGrid>
    <w:tr w:rsidR="00EA78D6" w:rsidRPr="000F6BF4" w14:paraId="3CA571F5" w14:textId="77777777">
      <w:trPr>
        <w:cantSplit/>
        <w:trHeight w:hRule="exact" w:val="426"/>
      </w:trPr>
      <w:tc>
        <w:tcPr>
          <w:tcW w:w="7230" w:type="dxa"/>
        </w:tcPr>
        <w:p w14:paraId="34FA4AFC" w14:textId="2A0C88A5" w:rsidR="00EA78D6" w:rsidRPr="00FE6334" w:rsidRDefault="00EA78D6" w:rsidP="0065062D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  <w:lang w:val="de-CH"/>
            </w:rPr>
          </w:pP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FE6334">
            <w:rPr>
              <w:rFonts w:ascii="Verdana" w:hAnsi="Verdana"/>
              <w:b w:val="0"/>
              <w:sz w:val="16"/>
              <w:szCs w:val="16"/>
              <w:lang w:val="de-CH"/>
            </w:rPr>
            <w:instrText xml:space="preserve"> </w:instrText>
          </w:r>
          <w:r w:rsidR="0006011B" w:rsidRPr="00FE6334">
            <w:rPr>
              <w:rFonts w:ascii="Verdana" w:hAnsi="Verdana"/>
              <w:b w:val="0"/>
              <w:sz w:val="16"/>
              <w:szCs w:val="16"/>
              <w:lang w:val="de-CH"/>
            </w:rPr>
            <w:instrText>FILENAME</w:instrText>
          </w:r>
          <w:r w:rsidRPr="00FE6334">
            <w:rPr>
              <w:rFonts w:ascii="Verdana" w:hAnsi="Verdana"/>
              <w:b w:val="0"/>
              <w:sz w:val="16"/>
              <w:szCs w:val="16"/>
              <w:lang w:val="de-CH"/>
            </w:rPr>
            <w:instrText xml:space="preserve">  \* MERGEFORMAT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8C5B16" w:rsidRPr="00FE6334">
            <w:rPr>
              <w:rFonts w:ascii="Verdana" w:hAnsi="Verdana"/>
              <w:b w:val="0"/>
              <w:noProof/>
              <w:sz w:val="16"/>
              <w:szCs w:val="16"/>
              <w:lang w:val="de-CH"/>
            </w:rPr>
            <w:t>01_1d_DokumentationBeispielTemplate.docx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  <w:r w:rsidRPr="00FE6334">
            <w:rPr>
              <w:rFonts w:ascii="Verdana" w:hAnsi="Verdana"/>
              <w:b w:val="0"/>
              <w:sz w:val="16"/>
              <w:szCs w:val="16"/>
              <w:lang w:val="de-CH"/>
            </w:rPr>
            <w:t xml:space="preserve">  / 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 w:rsidR="0006011B">
            <w:rPr>
              <w:rFonts w:ascii="Verdana" w:hAnsi="Verdana"/>
              <w:b w:val="0"/>
              <w:sz w:val="16"/>
              <w:szCs w:val="16"/>
            </w:rPr>
            <w:instrText>DATE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\@ "</w:instrText>
          </w:r>
          <w:r w:rsidR="0006011B">
            <w:rPr>
              <w:rFonts w:ascii="Verdana" w:hAnsi="Verdana"/>
              <w:b w:val="0"/>
              <w:sz w:val="16"/>
              <w:szCs w:val="16"/>
            </w:rPr>
            <w:instrText>dd.MM.yyyy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"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B50CEB">
            <w:rPr>
              <w:rFonts w:ascii="Verdana" w:hAnsi="Verdana"/>
              <w:b w:val="0"/>
              <w:noProof/>
              <w:sz w:val="16"/>
              <w:szCs w:val="16"/>
            </w:rPr>
            <w:t>03.03.2023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</w:p>
        <w:p w14:paraId="011B7221" w14:textId="739D4BA2" w:rsidR="00EA78D6" w:rsidRPr="00FE6334" w:rsidRDefault="00A327A4" w:rsidP="0065062D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  <w:lang w:val="de-CH"/>
            </w:rPr>
          </w:pPr>
          <w:r>
            <w:rPr>
              <w:rFonts w:ascii="Verdana" w:hAnsi="Verdana"/>
              <w:b w:val="0"/>
              <w:sz w:val="16"/>
              <w:szCs w:val="16"/>
              <w:lang w:val="de-CH"/>
            </w:rPr>
            <w:t>Isaac Manuel Lins</w:t>
          </w:r>
        </w:p>
      </w:tc>
      <w:tc>
        <w:tcPr>
          <w:tcW w:w="2693" w:type="dxa"/>
        </w:tcPr>
        <w:p w14:paraId="14F60188" w14:textId="77777777" w:rsidR="00EA78D6" w:rsidRPr="00CB52BB" w:rsidRDefault="00EA78D6" w:rsidP="0065062D">
          <w:pPr>
            <w:pStyle w:val="Kopfzeile"/>
            <w:tabs>
              <w:tab w:val="left" w:pos="1489"/>
            </w:tabs>
            <w:ind w:left="71"/>
            <w:jc w:val="left"/>
            <w:rPr>
              <w:sz w:val="36"/>
              <w:szCs w:val="36"/>
            </w:rPr>
          </w:pPr>
          <w:r w:rsidRPr="00FE6334">
            <w:rPr>
              <w:sz w:val="36"/>
              <w:szCs w:val="36"/>
              <w:lang w:val="de-CH"/>
            </w:rPr>
            <w:tab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begin"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="0006011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>PAGE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separate"/>
          </w:r>
          <w:r w:rsidR="001122CE">
            <w:rPr>
              <w:rStyle w:val="Seitenzahl"/>
              <w:rFonts w:ascii="Verdana" w:hAnsi="Verdana"/>
              <w:noProof/>
              <w:sz w:val="36"/>
              <w:szCs w:val="36"/>
              <w:lang w:val="de-CH"/>
            </w:rPr>
            <w:t>1</w: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end"/>
          </w:r>
        </w:p>
      </w:tc>
    </w:tr>
  </w:tbl>
  <w:p w14:paraId="3211A826" w14:textId="77777777" w:rsidR="00EA78D6" w:rsidRDefault="00EA78D6" w:rsidP="0065062D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2335" w14:textId="77777777" w:rsidR="00D01E7B" w:rsidRDefault="00D01E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2509" w14:textId="77777777" w:rsidR="00E966DC" w:rsidRDefault="00E966DC">
      <w:pPr>
        <w:spacing w:after="0"/>
      </w:pPr>
      <w:r>
        <w:separator/>
      </w:r>
    </w:p>
  </w:footnote>
  <w:footnote w:type="continuationSeparator" w:id="0">
    <w:p w14:paraId="59E6A02D" w14:textId="77777777" w:rsidR="00E966DC" w:rsidRDefault="00E966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3A51" w14:textId="77777777" w:rsidR="00D01E7B" w:rsidRDefault="00D01E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EA78D6" w14:paraId="4252A848" w14:textId="77777777">
      <w:trPr>
        <w:cantSplit/>
        <w:trHeight w:hRule="exact" w:val="720"/>
      </w:trPr>
      <w:tc>
        <w:tcPr>
          <w:tcW w:w="7300" w:type="dxa"/>
        </w:tcPr>
        <w:p w14:paraId="6EB09BED" w14:textId="77777777" w:rsidR="00EA78D6" w:rsidRPr="007D1899" w:rsidRDefault="00EA78D6" w:rsidP="0065062D">
          <w:pPr>
            <w:pStyle w:val="Kopfzeilefettlinks"/>
          </w:pPr>
          <w:r w:rsidRPr="007D1899">
            <w:t>Informatik</w:t>
          </w:r>
        </w:p>
        <w:p w14:paraId="085AC55E" w14:textId="31B12A41" w:rsidR="00EA78D6" w:rsidRDefault="008C5B16" w:rsidP="00390066">
          <w:pPr>
            <w:pStyle w:val="KopfzeileLinks"/>
          </w:pPr>
          <w:r>
            <w:t xml:space="preserve">Dokumentation </w:t>
          </w:r>
          <w:r w:rsidR="007755EB">
            <w:t xml:space="preserve">zu </w:t>
          </w:r>
          <w:r w:rsidR="00B50CEB">
            <w:t>"</w:t>
          </w:r>
          <w:r w:rsidR="00B50CEB" w:rsidRPr="00B50CEB">
            <w:t>Auftrag Entscheidungsfindun</w:t>
          </w:r>
          <w:r w:rsidR="00B50CEB">
            <w:t>g"</w:t>
          </w:r>
        </w:p>
        <w:p w14:paraId="1D525AC7" w14:textId="77777777" w:rsidR="00EA78D6" w:rsidRPr="007D1899" w:rsidRDefault="00EA78D6" w:rsidP="0065062D">
          <w:pPr>
            <w:pStyle w:val="KopfzeileLinks"/>
          </w:pPr>
          <w:r w:rsidRPr="007D1899">
            <w:br/>
          </w:r>
        </w:p>
      </w:tc>
      <w:tc>
        <w:tcPr>
          <w:tcW w:w="2693" w:type="dxa"/>
        </w:tcPr>
        <w:p w14:paraId="7B713D89" w14:textId="77777777" w:rsidR="00EA78D6" w:rsidRDefault="00B1763A" w:rsidP="0065062D">
          <w:pPr>
            <w:pStyle w:val="KopfzeileLogorechts"/>
          </w:pPr>
          <w:r>
            <w:rPr>
              <w:noProof/>
              <w:lang w:val="de-CH" w:eastAsia="de-CH"/>
            </w:rPr>
            <w:drawing>
              <wp:inline distT="0" distB="0" distL="0" distR="0" wp14:anchorId="097E59A6" wp14:editId="4F41E961">
                <wp:extent cx="1009650" cy="454660"/>
                <wp:effectExtent l="0" t="0" r="6350" b="2540"/>
                <wp:docPr id="1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0EA134" w14:textId="77777777" w:rsidR="00EA78D6" w:rsidRDefault="00EA78D6">
    <w:pPr>
      <w:pStyle w:val="Kopfzeile"/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4869" w14:textId="77777777" w:rsidR="00D01E7B" w:rsidRDefault="00D01E7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388A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0077F"/>
    <w:multiLevelType w:val="hybridMultilevel"/>
    <w:tmpl w:val="5F6C15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40019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5" w15:restartNumberingAfterBreak="0">
    <w:nsid w:val="080005B4"/>
    <w:multiLevelType w:val="hybridMultilevel"/>
    <w:tmpl w:val="C7E41440"/>
    <w:lvl w:ilvl="0" w:tplc="5A88A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6378E5"/>
    <w:multiLevelType w:val="hybridMultilevel"/>
    <w:tmpl w:val="60168E92"/>
    <w:lvl w:ilvl="0" w:tplc="0F1E2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42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E1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C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E2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867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80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46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466F2"/>
    <w:multiLevelType w:val="hybridMultilevel"/>
    <w:tmpl w:val="77DCD376"/>
    <w:lvl w:ilvl="0" w:tplc="8808FCC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24391"/>
    <w:multiLevelType w:val="hybridMultilevel"/>
    <w:tmpl w:val="C2C0D0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35A32"/>
    <w:multiLevelType w:val="hybridMultilevel"/>
    <w:tmpl w:val="D02E2274"/>
    <w:lvl w:ilvl="0" w:tplc="0807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0" w15:restartNumberingAfterBreak="0">
    <w:nsid w:val="2527071B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E79B5"/>
    <w:multiLevelType w:val="hybridMultilevel"/>
    <w:tmpl w:val="AA2CE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226FF"/>
    <w:multiLevelType w:val="hybridMultilevel"/>
    <w:tmpl w:val="6AE42D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E6F67"/>
    <w:multiLevelType w:val="hybridMultilevel"/>
    <w:tmpl w:val="25C0BB38"/>
    <w:lvl w:ilvl="0" w:tplc="98CAE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70021"/>
    <w:multiLevelType w:val="hybridMultilevel"/>
    <w:tmpl w:val="3C4ED7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260E"/>
    <w:multiLevelType w:val="hybridMultilevel"/>
    <w:tmpl w:val="A58EA686"/>
    <w:lvl w:ilvl="0" w:tplc="7752F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B11AA4"/>
    <w:multiLevelType w:val="hybridMultilevel"/>
    <w:tmpl w:val="BFDCF636"/>
    <w:lvl w:ilvl="0" w:tplc="1E32D3CC">
      <w:start w:val="1"/>
      <w:numFmt w:val="bullet"/>
      <w:lvlText w:val="-"/>
      <w:lvlJc w:val="left"/>
      <w:pPr>
        <w:ind w:left="1778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09C6B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E14AD2"/>
    <w:multiLevelType w:val="hybridMultilevel"/>
    <w:tmpl w:val="2B34F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54174"/>
    <w:multiLevelType w:val="hybridMultilevel"/>
    <w:tmpl w:val="7A266AB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743C7"/>
    <w:multiLevelType w:val="hybridMultilevel"/>
    <w:tmpl w:val="C7B62E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703EC"/>
    <w:multiLevelType w:val="hybridMultilevel"/>
    <w:tmpl w:val="209EC20C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D53AC8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 Unicode M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A72CC"/>
    <w:multiLevelType w:val="hybridMultilevel"/>
    <w:tmpl w:val="19BE0D98"/>
    <w:lvl w:ilvl="0" w:tplc="A880C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6687D07"/>
    <w:multiLevelType w:val="hybridMultilevel"/>
    <w:tmpl w:val="63C4DB12"/>
    <w:lvl w:ilvl="0" w:tplc="057CC24C">
      <w:start w:val="1"/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88B6027"/>
    <w:multiLevelType w:val="hybridMultilevel"/>
    <w:tmpl w:val="E24AEB10"/>
    <w:lvl w:ilvl="0" w:tplc="8808FCC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D2500"/>
    <w:multiLevelType w:val="hybridMultilevel"/>
    <w:tmpl w:val="F7C0261C"/>
    <w:lvl w:ilvl="0" w:tplc="96C0ED62">
      <w:start w:val="1"/>
      <w:numFmt w:val="bullet"/>
      <w:lvlText w:val=""/>
      <w:lvlJc w:val="left"/>
      <w:pPr>
        <w:tabs>
          <w:tab w:val="num" w:pos="340"/>
        </w:tabs>
        <w:ind w:left="720" w:hanging="72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77ED3"/>
    <w:multiLevelType w:val="hybridMultilevel"/>
    <w:tmpl w:val="D28AB6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6C54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C0720E"/>
    <w:multiLevelType w:val="hybridMultilevel"/>
    <w:tmpl w:val="AF32940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FB25AE"/>
    <w:multiLevelType w:val="hybridMultilevel"/>
    <w:tmpl w:val="93F45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3"/>
  </w:num>
  <w:num w:numId="5">
    <w:abstractNumId w:val="8"/>
  </w:num>
  <w:num w:numId="6">
    <w:abstractNumId w:val="5"/>
  </w:num>
  <w:num w:numId="7">
    <w:abstractNumId w:val="13"/>
  </w:num>
  <w:num w:numId="8">
    <w:abstractNumId w:val="16"/>
  </w:num>
  <w:num w:numId="9">
    <w:abstractNumId w:val="28"/>
  </w:num>
  <w:num w:numId="10">
    <w:abstractNumId w:val="21"/>
  </w:num>
  <w:num w:numId="11">
    <w:abstractNumId w:val="15"/>
  </w:num>
  <w:num w:numId="12">
    <w:abstractNumId w:val="26"/>
  </w:num>
  <w:num w:numId="13">
    <w:abstractNumId w:val="22"/>
  </w:num>
  <w:num w:numId="14">
    <w:abstractNumId w:val="6"/>
  </w:num>
  <w:num w:numId="15">
    <w:abstractNumId w:val="2"/>
  </w:num>
  <w:num w:numId="16">
    <w:abstractNumId w:val="10"/>
  </w:num>
  <w:num w:numId="17">
    <w:abstractNumId w:val="27"/>
  </w:num>
  <w:num w:numId="18">
    <w:abstractNumId w:val="20"/>
  </w:num>
  <w:num w:numId="19">
    <w:abstractNumId w:val="25"/>
  </w:num>
  <w:num w:numId="20">
    <w:abstractNumId w:val="7"/>
  </w:num>
  <w:num w:numId="21">
    <w:abstractNumId w:val="11"/>
  </w:num>
  <w:num w:numId="22">
    <w:abstractNumId w:val="19"/>
  </w:num>
  <w:num w:numId="23">
    <w:abstractNumId w:val="29"/>
  </w:num>
  <w:num w:numId="24">
    <w:abstractNumId w:val="0"/>
  </w:num>
  <w:num w:numId="25">
    <w:abstractNumId w:val="12"/>
  </w:num>
  <w:num w:numId="26">
    <w:abstractNumId w:val="23"/>
  </w:num>
  <w:num w:numId="27">
    <w:abstractNumId w:val="9"/>
  </w:num>
  <w:num w:numId="28">
    <w:abstractNumId w:val="1"/>
  </w:num>
  <w:num w:numId="29">
    <w:abstractNumId w:val="1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7B5"/>
    <w:rsid w:val="000165B0"/>
    <w:rsid w:val="0006011B"/>
    <w:rsid w:val="00066E3F"/>
    <w:rsid w:val="0009279B"/>
    <w:rsid w:val="000F444D"/>
    <w:rsid w:val="001117E1"/>
    <w:rsid w:val="001122CE"/>
    <w:rsid w:val="00116672"/>
    <w:rsid w:val="00156379"/>
    <w:rsid w:val="00161891"/>
    <w:rsid w:val="0016391E"/>
    <w:rsid w:val="001D38A8"/>
    <w:rsid w:val="002157D5"/>
    <w:rsid w:val="00236F61"/>
    <w:rsid w:val="00291E8D"/>
    <w:rsid w:val="002B2297"/>
    <w:rsid w:val="002F6A0D"/>
    <w:rsid w:val="003318CE"/>
    <w:rsid w:val="00382E5D"/>
    <w:rsid w:val="00390066"/>
    <w:rsid w:val="00414C71"/>
    <w:rsid w:val="0042261E"/>
    <w:rsid w:val="0046313A"/>
    <w:rsid w:val="00466B60"/>
    <w:rsid w:val="004B0DA4"/>
    <w:rsid w:val="00511F6A"/>
    <w:rsid w:val="005733B7"/>
    <w:rsid w:val="00576852"/>
    <w:rsid w:val="00576C65"/>
    <w:rsid w:val="005D7AE6"/>
    <w:rsid w:val="00605C6B"/>
    <w:rsid w:val="0061546F"/>
    <w:rsid w:val="00630081"/>
    <w:rsid w:val="006349DD"/>
    <w:rsid w:val="00644FE6"/>
    <w:rsid w:val="0065062D"/>
    <w:rsid w:val="00674BA2"/>
    <w:rsid w:val="006A68C0"/>
    <w:rsid w:val="006C331E"/>
    <w:rsid w:val="006E167E"/>
    <w:rsid w:val="00715491"/>
    <w:rsid w:val="007217BF"/>
    <w:rsid w:val="00752765"/>
    <w:rsid w:val="00762B7B"/>
    <w:rsid w:val="007755EB"/>
    <w:rsid w:val="007E3328"/>
    <w:rsid w:val="008008AC"/>
    <w:rsid w:val="008060A3"/>
    <w:rsid w:val="008167A1"/>
    <w:rsid w:val="008340F5"/>
    <w:rsid w:val="008516C5"/>
    <w:rsid w:val="0088485F"/>
    <w:rsid w:val="008933CD"/>
    <w:rsid w:val="008C5B16"/>
    <w:rsid w:val="00921E70"/>
    <w:rsid w:val="00930DD0"/>
    <w:rsid w:val="00952203"/>
    <w:rsid w:val="0095693F"/>
    <w:rsid w:val="0097175E"/>
    <w:rsid w:val="00980EA0"/>
    <w:rsid w:val="00993BD6"/>
    <w:rsid w:val="009957B5"/>
    <w:rsid w:val="0099698C"/>
    <w:rsid w:val="009B3A9A"/>
    <w:rsid w:val="009F1CE8"/>
    <w:rsid w:val="00A06418"/>
    <w:rsid w:val="00A24454"/>
    <w:rsid w:val="00A327A4"/>
    <w:rsid w:val="00A51506"/>
    <w:rsid w:val="00A67B71"/>
    <w:rsid w:val="00A94024"/>
    <w:rsid w:val="00AE40DD"/>
    <w:rsid w:val="00AF5BFF"/>
    <w:rsid w:val="00B1763A"/>
    <w:rsid w:val="00B3405C"/>
    <w:rsid w:val="00B50CEB"/>
    <w:rsid w:val="00B51EF9"/>
    <w:rsid w:val="00B779AD"/>
    <w:rsid w:val="00B825F7"/>
    <w:rsid w:val="00B95FF0"/>
    <w:rsid w:val="00BC3D29"/>
    <w:rsid w:val="00BC3D63"/>
    <w:rsid w:val="00BD1649"/>
    <w:rsid w:val="00BD5F8C"/>
    <w:rsid w:val="00BE4CD4"/>
    <w:rsid w:val="00C170EC"/>
    <w:rsid w:val="00C253FB"/>
    <w:rsid w:val="00C34D59"/>
    <w:rsid w:val="00C53E9D"/>
    <w:rsid w:val="00C56503"/>
    <w:rsid w:val="00CB16B7"/>
    <w:rsid w:val="00CC7C7C"/>
    <w:rsid w:val="00CE0C84"/>
    <w:rsid w:val="00CE245B"/>
    <w:rsid w:val="00CF2EB3"/>
    <w:rsid w:val="00D01E7B"/>
    <w:rsid w:val="00DC4BA5"/>
    <w:rsid w:val="00DE7B04"/>
    <w:rsid w:val="00E966DC"/>
    <w:rsid w:val="00EA78D6"/>
    <w:rsid w:val="00EC58DB"/>
    <w:rsid w:val="00EC7568"/>
    <w:rsid w:val="00F576BF"/>
    <w:rsid w:val="00F67650"/>
    <w:rsid w:val="00FA0D3E"/>
    <w:rsid w:val="00FB009D"/>
    <w:rsid w:val="00FD6AE7"/>
    <w:rsid w:val="00FE2684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DB4908"/>
  <w14:defaultImageDpi w14:val="300"/>
  <w15:docId w15:val="{87E24002-42B9-44A8-861F-68B15185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E70"/>
    <w:pPr>
      <w:spacing w:after="24"/>
      <w:jc w:val="both"/>
    </w:pPr>
    <w:rPr>
      <w:rFonts w:ascii="Verdana" w:hAnsi="Verdana"/>
      <w:lang w:val="de-CH"/>
    </w:rPr>
  </w:style>
  <w:style w:type="paragraph" w:styleId="berschrift1">
    <w:name w:val="heading 1"/>
    <w:basedOn w:val="Standard"/>
    <w:next w:val="Standard"/>
    <w:link w:val="berschrift1Zchn"/>
    <w:qFormat/>
    <w:pPr>
      <w:numPr>
        <w:numId w:val="4"/>
      </w:numPr>
      <w:spacing w:before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4"/>
      </w:numPr>
      <w:spacing w:before="240" w:after="60"/>
      <w:outlineLvl w:val="1"/>
    </w:pPr>
    <w:rPr>
      <w:b/>
    </w:rPr>
  </w:style>
  <w:style w:type="paragraph" w:styleId="berschrift3">
    <w:name w:val="heading 3"/>
    <w:aliases w:val="  (gleich wie Überschrift 2)"/>
    <w:basedOn w:val="Standard"/>
    <w:next w:val="Standard"/>
    <w:link w:val="berschrift3Zchn"/>
    <w:qFormat/>
    <w:pPr>
      <w:keepNext/>
      <w:numPr>
        <w:ilvl w:val="2"/>
        <w:numId w:val="4"/>
      </w:numPr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4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styleId="Kopfzeile">
    <w:name w:val="header"/>
    <w:link w:val="KopfzeileZchn"/>
    <w:pPr>
      <w:tabs>
        <w:tab w:val="center" w:pos="4252"/>
        <w:tab w:val="right" w:pos="8504"/>
      </w:tabs>
      <w:jc w:val="center"/>
    </w:pPr>
    <w:rPr>
      <w:rFonts w:ascii="Arial" w:hAnsi="Arial"/>
      <w:sz w:val="24"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ind w:left="284"/>
    </w:pPr>
    <w:rPr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character" w:styleId="Seitenzahl">
    <w:name w:val="page number"/>
    <w:basedOn w:val="Absatz-Standardschriftart"/>
  </w:style>
  <w:style w:type="paragraph" w:customStyle="1" w:styleId="gibwliste">
    <w:name w:val="gibwliste"/>
    <w:basedOn w:val="Standard"/>
    <w:pPr>
      <w:numPr>
        <w:numId w:val="3"/>
      </w:numPr>
      <w:spacing w:before="120" w:after="0"/>
      <w:ind w:left="357" w:hanging="357"/>
    </w:pPr>
  </w:style>
  <w:style w:type="paragraph" w:styleId="Titel">
    <w:name w:val="Title"/>
    <w:basedOn w:val="Standard"/>
    <w:link w:val="TitelZchn"/>
    <w:qFormat/>
    <w:pPr>
      <w:jc w:val="center"/>
    </w:pPr>
    <w:rPr>
      <w:sz w:val="28"/>
    </w:rPr>
  </w:style>
  <w:style w:type="paragraph" w:styleId="Untertitel">
    <w:name w:val="Subtitle"/>
    <w:basedOn w:val="Standard"/>
    <w:link w:val="UntertitelZchn"/>
    <w:qFormat/>
    <w:pPr>
      <w:jc w:val="left"/>
    </w:pPr>
    <w:rPr>
      <w:sz w:val="24"/>
    </w:rPr>
  </w:style>
  <w:style w:type="paragraph" w:styleId="Verzeichnis1">
    <w:name w:val="toc 1"/>
    <w:basedOn w:val="Standard"/>
    <w:next w:val="Standard"/>
    <w:autoRedefine/>
    <w:uiPriority w:val="39"/>
    <w:rsid w:val="007755EB"/>
    <w:pPr>
      <w:spacing w:before="240" w:after="120"/>
      <w:jc w:val="left"/>
    </w:pPr>
    <w:rPr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755EB"/>
    <w:pPr>
      <w:spacing w:after="0"/>
      <w:jc w:val="left"/>
    </w:pPr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pPr>
      <w:spacing w:after="0"/>
      <w:jc w:val="left"/>
    </w:pPr>
    <w:rPr>
      <w:rFonts w:ascii="Cambria" w:hAnsi="Cambria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pPr>
      <w:spacing w:after="0"/>
      <w:jc w:val="left"/>
    </w:pPr>
    <w:rPr>
      <w:rFonts w:ascii="Cambria" w:hAnsi="Cambria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rsid w:val="00663D64"/>
    <w:rPr>
      <w:rFonts w:ascii="Tahoma" w:hAnsi="Tahoma" w:cs="Tahoma"/>
      <w:sz w:val="16"/>
      <w:szCs w:val="16"/>
    </w:rPr>
  </w:style>
  <w:style w:type="character" w:styleId="Hyperlink">
    <w:name w:val="Hyperlink"/>
    <w:rsid w:val="000B35C6"/>
    <w:rPr>
      <w:color w:val="339966"/>
      <w:u w:val="single"/>
    </w:rPr>
  </w:style>
  <w:style w:type="paragraph" w:customStyle="1" w:styleId="Kopfzeilefettlinks">
    <w:name w:val="Kopfzeile fett links"/>
    <w:basedOn w:val="Standard"/>
    <w:rsid w:val="009F7B73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9F7B73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9F7B73"/>
    <w:pPr>
      <w:spacing w:after="0"/>
      <w:jc w:val="right"/>
    </w:pPr>
    <w:rPr>
      <w:sz w:val="18"/>
      <w:szCs w:val="18"/>
      <w:lang w:val="de-DE"/>
    </w:rPr>
  </w:style>
  <w:style w:type="paragraph" w:styleId="Textkrper-Zeileneinzug">
    <w:name w:val="Body Text Indent"/>
    <w:basedOn w:val="Standard"/>
    <w:link w:val="Textkrper-ZeileneinzugZchn"/>
    <w:rsid w:val="00AF4D2F"/>
    <w:pPr>
      <w:ind w:left="2268"/>
      <w:jc w:val="left"/>
    </w:pPr>
  </w:style>
  <w:style w:type="character" w:customStyle="1" w:styleId="Textkrper-ZeileneinzugZchn">
    <w:name w:val="Textkörper-Zeileneinzug Zchn"/>
    <w:link w:val="Textkrper-Zeileneinzug"/>
    <w:rsid w:val="00AF4D2F"/>
    <w:rPr>
      <w:rFonts w:ascii="Verdana" w:hAnsi="Verdana"/>
      <w:lang w:eastAsia="de-DE"/>
    </w:rPr>
  </w:style>
  <w:style w:type="paragraph" w:styleId="Textkrper-Einzug2">
    <w:name w:val="Body Text Indent 2"/>
    <w:basedOn w:val="Standard"/>
    <w:link w:val="Textkrper-Einzug2Zchn"/>
    <w:rsid w:val="00AF4D2F"/>
    <w:pPr>
      <w:tabs>
        <w:tab w:val="left" w:pos="426"/>
      </w:tabs>
      <w:ind w:left="426" w:hanging="426"/>
    </w:pPr>
  </w:style>
  <w:style w:type="character" w:customStyle="1" w:styleId="Textkrper-Einzug2Zchn">
    <w:name w:val="Textkörper-Einzug 2 Zchn"/>
    <w:link w:val="Textkrper-Einzug2"/>
    <w:rsid w:val="00AF4D2F"/>
    <w:rPr>
      <w:rFonts w:ascii="Verdana" w:hAnsi="Verdana"/>
      <w:lang w:eastAsia="de-DE"/>
    </w:rPr>
  </w:style>
  <w:style w:type="character" w:customStyle="1" w:styleId="berschrift1Zchn">
    <w:name w:val="Überschrift 1 Zchn"/>
    <w:link w:val="berschrift1"/>
    <w:rsid w:val="00AF4D2F"/>
    <w:rPr>
      <w:rFonts w:ascii="Verdana" w:hAnsi="Verdana"/>
      <w:b/>
      <w:sz w:val="24"/>
      <w:lang w:eastAsia="de-DE"/>
    </w:rPr>
  </w:style>
  <w:style w:type="character" w:customStyle="1" w:styleId="berschrift2Zchn">
    <w:name w:val="Überschrift 2 Zchn"/>
    <w:link w:val="berschrift2"/>
    <w:rsid w:val="00AF4D2F"/>
    <w:rPr>
      <w:rFonts w:ascii="Verdana" w:hAnsi="Verdana"/>
      <w:b/>
      <w:lang w:eastAsia="de-DE"/>
    </w:rPr>
  </w:style>
  <w:style w:type="table" w:styleId="Tabellenraster">
    <w:name w:val="Table Grid"/>
    <w:basedOn w:val="NormaleTabelle"/>
    <w:rsid w:val="00AF4D2F"/>
    <w:pPr>
      <w:spacing w:after="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Standard"/>
    <w:rsid w:val="00D118CD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  <w:jc w:val="left"/>
    </w:pPr>
    <w:rPr>
      <w:rFonts w:ascii="Courier New" w:hAnsi="Courier New"/>
      <w:snapToGrid w:val="0"/>
      <w:lang w:val="de-DE"/>
    </w:rPr>
  </w:style>
  <w:style w:type="character" w:styleId="BesuchterLink">
    <w:name w:val="FollowedHyperlink"/>
    <w:unhideWhenUsed/>
    <w:rsid w:val="00907CBD"/>
    <w:rPr>
      <w:color w:val="800080"/>
      <w:u w:val="single"/>
    </w:rPr>
  </w:style>
  <w:style w:type="paragraph" w:customStyle="1" w:styleId="AutoKorrektur">
    <w:name w:val="AutoKorrektur"/>
    <w:rsid w:val="001D7284"/>
    <w:rPr>
      <w:rFonts w:ascii="Cambria" w:hAnsi="Cambria"/>
      <w:sz w:val="24"/>
      <w:szCs w:val="24"/>
    </w:rPr>
  </w:style>
  <w:style w:type="paragraph" w:customStyle="1" w:styleId="-SEITE-">
    <w:name w:val="- SEITE -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XvonY">
    <w:name w:val="Seite X von Y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">
    <w:name w:val="Erstellt von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datum">
    <w:name w:val="Erstell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druckt">
    <w:name w:val="Zuletzt gedruckt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speichertvon">
    <w:name w:val="Zuletzt gespeichert von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">
    <w:name w:val="Dateiname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undPfad">
    <w:name w:val="Dateiname und Pfad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SeiteDatum">
    <w:name w:val="Erstellt von  Seite  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VertraulichSeiteDatum">
    <w:name w:val="Vertraulich  Seite  Datum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">
    <w:name w:val="Folgeseite ...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">
    <w:name w:val="Seitennr. Folgeseite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Abschnitt">
    <w:name w:val="Folgeseite ... (Abschnitt)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Abschnitt">
    <w:name w:val="Seitennr. Folgeseite (Abschnitt)"/>
    <w:rsid w:val="001D7284"/>
    <w:pPr>
      <w:spacing w:after="200" w:line="276" w:lineRule="auto"/>
    </w:pPr>
    <w:rPr>
      <w:rFonts w:ascii="Cambria" w:hAnsi="Cambria"/>
      <w:sz w:val="3276"/>
      <w:szCs w:val="3276"/>
    </w:rPr>
  </w:style>
  <w:style w:type="character" w:customStyle="1" w:styleId="berschrift3Zchn">
    <w:name w:val="Überschrift 3 Zchn"/>
    <w:aliases w:val="  (gleich wie Überschrift 2) Zchn"/>
    <w:link w:val="berschrift3"/>
    <w:rsid w:val="001D7284"/>
    <w:rPr>
      <w:rFonts w:ascii="Verdana" w:hAnsi="Verdana"/>
      <w:b/>
      <w:i/>
      <w:lang w:val="de-CH"/>
    </w:rPr>
  </w:style>
  <w:style w:type="character" w:customStyle="1" w:styleId="berschrift4Zchn">
    <w:name w:val="Überschrift 4 Zchn"/>
    <w:link w:val="berschrift4"/>
    <w:rsid w:val="001D7284"/>
    <w:rPr>
      <w:rFonts w:ascii="Verdana" w:hAnsi="Verdana"/>
      <w:b/>
      <w:sz w:val="24"/>
      <w:lang w:val="de-CH"/>
    </w:rPr>
  </w:style>
  <w:style w:type="character" w:customStyle="1" w:styleId="berschrift5Zchn">
    <w:name w:val="Überschrift 5 Zchn"/>
    <w:link w:val="berschrift5"/>
    <w:rsid w:val="001D7284"/>
    <w:rPr>
      <w:rFonts w:ascii="Verdana" w:hAnsi="Verdana"/>
      <w:sz w:val="22"/>
      <w:lang w:val="de-CH"/>
    </w:rPr>
  </w:style>
  <w:style w:type="character" w:customStyle="1" w:styleId="berschrift6Zchn">
    <w:name w:val="Überschrift 6 Zchn"/>
    <w:link w:val="berschrift6"/>
    <w:rsid w:val="001D7284"/>
    <w:rPr>
      <w:i/>
      <w:sz w:val="22"/>
      <w:lang w:val="de-CH"/>
    </w:rPr>
  </w:style>
  <w:style w:type="character" w:customStyle="1" w:styleId="berschrift7Zchn">
    <w:name w:val="Überschrift 7 Zchn"/>
    <w:link w:val="berschrift7"/>
    <w:rsid w:val="001D7284"/>
    <w:rPr>
      <w:rFonts w:ascii="Verdana" w:hAnsi="Verdana"/>
      <w:lang w:val="de-CH"/>
    </w:rPr>
  </w:style>
  <w:style w:type="character" w:customStyle="1" w:styleId="berschrift8Zchn">
    <w:name w:val="Überschrift 8 Zchn"/>
    <w:link w:val="berschrift8"/>
    <w:rsid w:val="001D7284"/>
    <w:rPr>
      <w:rFonts w:ascii="Verdana" w:hAnsi="Verdana"/>
      <w:i/>
      <w:lang w:val="de-CH"/>
    </w:rPr>
  </w:style>
  <w:style w:type="character" w:customStyle="1" w:styleId="berschrift9Zchn">
    <w:name w:val="Überschrift 9 Zchn"/>
    <w:link w:val="berschrift9"/>
    <w:rsid w:val="001D7284"/>
    <w:rPr>
      <w:rFonts w:ascii="Verdana" w:hAnsi="Verdana"/>
      <w:b/>
      <w:i/>
      <w:sz w:val="18"/>
      <w:lang w:val="de-CH"/>
    </w:rPr>
  </w:style>
  <w:style w:type="character" w:customStyle="1" w:styleId="FuzeileZchn">
    <w:name w:val="Fußzeile Zchn"/>
    <w:link w:val="Fuzeile"/>
    <w:rsid w:val="001D7284"/>
    <w:rPr>
      <w:rFonts w:ascii="Verdana" w:hAnsi="Verdana"/>
      <w:sz w:val="16"/>
      <w:lang w:val="de-CH"/>
    </w:rPr>
  </w:style>
  <w:style w:type="character" w:customStyle="1" w:styleId="KopfzeileZchn">
    <w:name w:val="Kopfzeile Zchn"/>
    <w:link w:val="Kopfzeile"/>
    <w:rsid w:val="001D7284"/>
    <w:rPr>
      <w:rFonts w:ascii="Arial" w:hAnsi="Arial"/>
      <w:sz w:val="24"/>
      <w:lang w:val="de-DE" w:eastAsia="de-DE" w:bidi="ar-SA"/>
    </w:rPr>
  </w:style>
  <w:style w:type="character" w:customStyle="1" w:styleId="TitelZchn">
    <w:name w:val="Titel Zchn"/>
    <w:link w:val="Titel"/>
    <w:rsid w:val="001D7284"/>
    <w:rPr>
      <w:rFonts w:ascii="Verdana" w:hAnsi="Verdana"/>
      <w:sz w:val="28"/>
      <w:lang w:val="de-CH"/>
    </w:rPr>
  </w:style>
  <w:style w:type="character" w:customStyle="1" w:styleId="UntertitelZchn">
    <w:name w:val="Untertitel Zchn"/>
    <w:link w:val="Untertitel"/>
    <w:rsid w:val="001D7284"/>
    <w:rPr>
      <w:rFonts w:ascii="Verdana" w:hAnsi="Verdana"/>
      <w:sz w:val="24"/>
      <w:lang w:val="de-CH"/>
    </w:rPr>
  </w:style>
  <w:style w:type="paragraph" w:styleId="StandardWeb">
    <w:name w:val="Normal (Web)"/>
    <w:basedOn w:val="Standard"/>
    <w:rsid w:val="001D728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editor">
    <w:name w:val="editor"/>
    <w:basedOn w:val="Standard"/>
    <w:rsid w:val="001D7284"/>
    <w:pPr>
      <w:shd w:val="clear" w:color="auto" w:fill="F3F3F3"/>
    </w:pPr>
    <w:rPr>
      <w:rFonts w:ascii="Courier New" w:hAnsi="Courier New" w:cs="Courier New"/>
    </w:rPr>
  </w:style>
  <w:style w:type="paragraph" w:styleId="Textkrper">
    <w:name w:val="Body Text"/>
    <w:basedOn w:val="Standard"/>
    <w:link w:val="TextkrperZchn"/>
    <w:rsid w:val="001D7284"/>
    <w:pPr>
      <w:jc w:val="left"/>
    </w:pPr>
    <w:rPr>
      <w:b/>
      <w:bCs/>
      <w:color w:val="666699"/>
      <w:lang w:val="de-DE"/>
    </w:rPr>
  </w:style>
  <w:style w:type="character" w:customStyle="1" w:styleId="TextkrperZchn">
    <w:name w:val="Textkörper Zchn"/>
    <w:link w:val="Textkrper"/>
    <w:rsid w:val="001D7284"/>
    <w:rPr>
      <w:rFonts w:ascii="Verdana" w:hAnsi="Verdana"/>
      <w:b/>
      <w:bCs/>
      <w:color w:val="666699"/>
    </w:rPr>
  </w:style>
  <w:style w:type="character" w:customStyle="1" w:styleId="SprechblasentextZchn">
    <w:name w:val="Sprechblasentext Zchn"/>
    <w:link w:val="Sprechblasentext"/>
    <w:semiHidden/>
    <w:rsid w:val="001D7284"/>
    <w:rPr>
      <w:rFonts w:ascii="Tahoma" w:hAnsi="Tahoma" w:cs="Tahoma"/>
      <w:sz w:val="16"/>
      <w:szCs w:val="16"/>
      <w:lang w:val="de-CH"/>
    </w:rPr>
  </w:style>
  <w:style w:type="paragraph" w:customStyle="1" w:styleId="Zell-Beschriftung">
    <w:name w:val="Zell-Beschriftung"/>
    <w:basedOn w:val="Standard"/>
    <w:rsid w:val="00414C71"/>
    <w:pPr>
      <w:spacing w:after="0"/>
      <w:ind w:left="-57"/>
      <w:jc w:val="left"/>
    </w:pPr>
    <w:rPr>
      <w:b/>
      <w:sz w:val="16"/>
      <w:szCs w:val="16"/>
    </w:rPr>
  </w:style>
  <w:style w:type="paragraph" w:styleId="Listenabsatz">
    <w:name w:val="List Paragraph"/>
    <w:basedOn w:val="Standard"/>
    <w:uiPriority w:val="72"/>
    <w:rsid w:val="0071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822">
          <w:marLeft w:val="0"/>
          <w:marRight w:val="0"/>
          <w:marTop w:val="0"/>
          <w:marBottom w:val="0"/>
          <w:divBdr>
            <w:top w:val="single" w:sz="2" w:space="0" w:color="DAD8D5"/>
            <w:left w:val="single" w:sz="2" w:space="0" w:color="DAD8D5"/>
            <w:bottom w:val="single" w:sz="2" w:space="0" w:color="DAD8D5"/>
            <w:right w:val="single" w:sz="2" w:space="0" w:color="DAD8D5"/>
          </w:divBdr>
          <w:divsChild>
            <w:div w:id="1946571075">
              <w:marLeft w:val="0"/>
              <w:marRight w:val="0"/>
              <w:marTop w:val="0"/>
              <w:marBottom w:val="0"/>
              <w:divBdr>
                <w:top w:val="single" w:sz="2" w:space="0" w:color="DAD8D5"/>
                <w:left w:val="single" w:sz="2" w:space="0" w:color="DAD8D5"/>
                <w:bottom w:val="single" w:sz="2" w:space="0" w:color="DAD8D5"/>
                <w:right w:val="single" w:sz="2" w:space="0" w:color="DAD8D5"/>
              </w:divBdr>
            </w:div>
          </w:divsChild>
        </w:div>
      </w:divsChild>
    </w:div>
    <w:div w:id="605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161">
          <w:marLeft w:val="0"/>
          <w:marRight w:val="0"/>
          <w:marTop w:val="0"/>
          <w:marBottom w:val="0"/>
          <w:divBdr>
            <w:top w:val="single" w:sz="2" w:space="0" w:color="DAD8D5"/>
            <w:left w:val="single" w:sz="2" w:space="0" w:color="DAD8D5"/>
            <w:bottom w:val="single" w:sz="2" w:space="0" w:color="DAD8D5"/>
            <w:right w:val="single" w:sz="2" w:space="0" w:color="DAD8D5"/>
          </w:divBdr>
          <w:divsChild>
            <w:div w:id="265502194">
              <w:marLeft w:val="0"/>
              <w:marRight w:val="0"/>
              <w:marTop w:val="0"/>
              <w:marBottom w:val="0"/>
              <w:divBdr>
                <w:top w:val="single" w:sz="2" w:space="0" w:color="DAD8D5"/>
                <w:left w:val="single" w:sz="2" w:space="0" w:color="DAD8D5"/>
                <w:bottom w:val="single" w:sz="2" w:space="0" w:color="DAD8D5"/>
                <w:right w:val="single" w:sz="2" w:space="0" w:color="DAD8D5"/>
              </w:divBdr>
            </w:div>
          </w:divsChild>
        </w:div>
      </w:divsChild>
    </w:div>
    <w:div w:id="2032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aten\Vorlagen\bbw\bbwDokument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54492316CA4845960A035B80B1B23E" ma:contentTypeVersion="11" ma:contentTypeDescription="Ein neues Dokument erstellen." ma:contentTypeScope="" ma:versionID="a7ddec49d1bddf173e1b1105ccc31071">
  <xsd:schema xmlns:xsd="http://www.w3.org/2001/XMLSchema" xmlns:xs="http://www.w3.org/2001/XMLSchema" xmlns:p="http://schemas.microsoft.com/office/2006/metadata/properties" xmlns:ns2="f657f357-9927-48d9-a00e-1595f4021798" xmlns:ns3="18db8df6-6e6e-4007-97c2-091b5bb9d3c2" targetNamespace="http://schemas.microsoft.com/office/2006/metadata/properties" ma:root="true" ma:fieldsID="7978e55a516c9a192e0316fbb8b3bde5" ns2:_="" ns3:_="">
    <xsd:import namespace="f657f357-9927-48d9-a00e-1595f4021798"/>
    <xsd:import namespace="18db8df6-6e6e-4007-97c2-091b5bb9d3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7f357-9927-48d9-a00e-1595f40217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markierungen" ma:readOnly="false" ma:fieldId="{5cf76f15-5ced-4ddc-b409-7134ff3c332f}" ma:taxonomyMulti="true" ma:sspId="b62e51b7-222c-4a15-8e61-5b40f19c7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b8df6-6e6e-4007-97c2-091b5bb9d3c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df0a9d9-8a55-4f2c-a413-a7842cfeccd2}" ma:internalName="TaxCatchAll" ma:showField="CatchAllData" ma:web="18db8df6-6e6e-4007-97c2-091b5bb9d3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56B3-95B5-493D-A279-762765BB49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163BD-3234-4DBA-BD5A-FB4CCF1E6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7f357-9927-48d9-a00e-1595f4021798"/>
    <ds:schemaRef ds:uri="18db8df6-6e6e-4007-97c2-091b5bb9d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9102A7-0211-4983-BBE5-55F93BDF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bbwDokument.dot</Template>
  <TotalTime>0</TotalTime>
  <Pages>3</Pages>
  <Words>345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Informatik Lehre</vt:lpstr>
    </vt:vector>
  </TitlesOfParts>
  <Manager/>
  <Company>BBW</Company>
  <LinksUpToDate>false</LinksUpToDate>
  <CharactersWithSpaces>2516</CharactersWithSpaces>
  <SharedDoc>false</SharedDoc>
  <HyperlinkBase/>
  <HLinks>
    <vt:vector size="12" baseType="variant">
      <vt:variant>
        <vt:i4>8060975</vt:i4>
      </vt:variant>
      <vt:variant>
        <vt:i4>2432</vt:i4>
      </vt:variant>
      <vt:variant>
        <vt:i4>1025</vt:i4>
      </vt:variant>
      <vt:variant>
        <vt:i4>1</vt:i4>
      </vt:variant>
      <vt:variant>
        <vt:lpwstr>mono-gross</vt:lpwstr>
      </vt:variant>
      <vt:variant>
        <vt:lpwstr/>
      </vt:variant>
      <vt:variant>
        <vt:i4>852031</vt:i4>
      </vt:variant>
      <vt:variant>
        <vt:i4>-1</vt:i4>
      </vt:variant>
      <vt:variant>
        <vt:i4>1069</vt:i4>
      </vt:variant>
      <vt:variant>
        <vt:i4>1</vt:i4>
      </vt:variant>
      <vt:variant>
        <vt:lpwstr>Security-Book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 Lehre</dc:title>
  <dc:subject/>
  <dc:creator>Rinaldo Lanza</dc:creator>
  <cp:keywords/>
  <dc:description/>
  <cp:lastModifiedBy>Isaac Manuel Lins</cp:lastModifiedBy>
  <cp:revision>31</cp:revision>
  <cp:lastPrinted>2011-11-02T07:25:00Z</cp:lastPrinted>
  <dcterms:created xsi:type="dcterms:W3CDTF">2013-05-11T08:00:00Z</dcterms:created>
  <dcterms:modified xsi:type="dcterms:W3CDTF">2023-03-03T08:04:00Z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2023-03-03T08:04:35Z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8a45e50c-a58c-4845-8eb9-586d5db2c92a</vt:lpwstr>
  </property>
  <property fmtid="{D5CDD505-2E9C-101B-9397-08002B2CF9AE}" pid="8" name="MSIP_Label_2e1fccfb-80ca-4fe1-a574-1516544edb53_ContentBits">
    <vt:lpwstr>0</vt:lpwstr>
  </property>
  <property fmtid="{D5CDD505-2E9C-101B-9397-08002B2CF9AE}" pid="9" name="Sensitivity">
    <vt:lpwstr>C2 General</vt:lpwstr>
  </property>
</Properties>
</file>